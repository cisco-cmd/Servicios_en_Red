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BEF"/>
  <w:body>
    <w:p w14:paraId="4A2E57AD" w14:textId="455FB007" w:rsidR="00D077E9" w:rsidRDefault="00D077E9" w:rsidP="00D70D02">
      <w:pPr>
        <w:rPr>
          <w:noProof/>
        </w:rPr>
      </w:pP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0E3C214B" w:rsidR="00D077E9" w:rsidRDefault="00D077E9" w:rsidP="00AB02A7">
            <w:pPr>
              <w:rPr>
                <w:noProof/>
              </w:rPr>
            </w:pPr>
          </w:p>
          <w:p w14:paraId="19779501" w14:textId="33A2E5DF" w:rsidR="00D077E9" w:rsidRDefault="00BF053B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9145AA" wp14:editId="083CCECE">
                      <wp:simplePos x="0" y="0"/>
                      <wp:positionH relativeFrom="margin">
                        <wp:posOffset>60960</wp:posOffset>
                      </wp:positionH>
                      <wp:positionV relativeFrom="paragraph">
                        <wp:posOffset>808355</wp:posOffset>
                      </wp:positionV>
                      <wp:extent cx="3512820" cy="2400300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2820" cy="2400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4B0DF9" w14:textId="392940B2" w:rsidR="00D077E9" w:rsidRPr="00976497" w:rsidRDefault="002D1ACE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0070C0"/>
                                      <w:sz w:val="56"/>
                                      <w:szCs w:val="56"/>
                                    </w:rPr>
                                  </w:pPr>
                                  <w:r w:rsidRPr="002D1ACE">
                                    <w:rPr>
                                      <w:rFonts w:ascii="Nirmala UI" w:hAnsi="Nirmala UI" w:cs="Nirmala UI"/>
                                      <w:color w:val="0070C0"/>
                                      <w:sz w:val="56"/>
                                      <w:szCs w:val="56"/>
                                    </w:rPr>
                                    <w:t>INSTALACIÓN Y CONFIGURACIÓN DE UN SERVIDOR FTP CON USUARIOS ANÓNIMOS Y ENJAULADOS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4.8pt;margin-top:63.65pt;width:276.6pt;height:18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" filled="f" stroked="f" strokeweight=".5pt">
                      <v:textbox>
                        <w:txbxContent>
                          <w:p w14:paraId="6E4B0DF9" w14:textId="392940B2" w:rsidR="00D077E9" w:rsidRPr="00976497" w:rsidRDefault="002D1ACE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56"/>
                                <w:szCs w:val="56"/>
                              </w:rPr>
                            </w:pPr>
                            <w:r w:rsidRPr="002D1ACE">
                              <w:rPr>
                                <w:rFonts w:ascii="Nirmala UI" w:hAnsi="Nirmala UI" w:cs="Nirmala UI"/>
                                <w:color w:val="0070C0"/>
                                <w:sz w:val="56"/>
                                <w:szCs w:val="56"/>
                              </w:rPr>
                              <w:t>INSTALACIÓN Y CONFIGURACIÓN DE UN SERVIDOR FTP CON USUARIOS ANÓNIMOS Y ENJAULADOS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0EB887AD" w:rsidR="00D077E9" w:rsidRPr="00976497" w:rsidRDefault="002D1ACE" w:rsidP="00AB02A7">
            <w:pPr>
              <w:rPr>
                <w:noProof/>
                <w:color w:val="FFC000"/>
              </w:rPr>
            </w:pPr>
            <w:r w:rsidRPr="00976497">
              <w:rPr>
                <w:rFonts w:ascii="Nirmala UI" w:hAnsi="Nirmala UI" w:cs="Nirmala UI"/>
                <w:bCs/>
                <w:noProof/>
              </w:rPr>
              <w:drawing>
                <wp:anchor distT="0" distB="0" distL="114300" distR="114300" simplePos="0" relativeHeight="251714560" behindDoc="0" locked="0" layoutInCell="1" allowOverlap="1" wp14:anchorId="2B66816F" wp14:editId="1FD65EA6">
                  <wp:simplePos x="0" y="0"/>
                  <wp:positionH relativeFrom="column">
                    <wp:posOffset>434340</wp:posOffset>
                  </wp:positionH>
                  <wp:positionV relativeFrom="paragraph">
                    <wp:posOffset>2705100</wp:posOffset>
                  </wp:positionV>
                  <wp:extent cx="2651760" cy="2651760"/>
                  <wp:effectExtent l="0" t="0" r="0" b="0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76497">
              <w:rPr>
                <w:noProof/>
                <w:color w:val="FFC000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31217187" wp14:editId="7DF9C76A">
                      <wp:simplePos x="0" y="0"/>
                      <wp:positionH relativeFrom="column">
                        <wp:posOffset>184150</wp:posOffset>
                      </wp:positionH>
                      <wp:positionV relativeFrom="paragraph">
                        <wp:posOffset>2409825</wp:posOffset>
                      </wp:positionV>
                      <wp:extent cx="1390918" cy="0"/>
                      <wp:effectExtent l="0" t="19050" r="38100" b="3810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349A43" id="Conector recto 5" o:spid="_x0000_s1026" alt="divisor de texto" style="position:absolute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189.75pt" to="124pt,18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" strokecolor="#ffc000" strokeweight="4.5pt"/>
                  </w:pict>
                </mc:Fallback>
              </mc:AlternateContent>
            </w:r>
            <w:r w:rsidR="00976497"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297EE953" wp14:editId="726427CA">
                  <wp:simplePos x="0" y="0"/>
                  <wp:positionH relativeFrom="page">
                    <wp:posOffset>-22662515</wp:posOffset>
                  </wp:positionH>
                  <wp:positionV relativeFrom="paragraph">
                    <wp:posOffset>-1905000</wp:posOffset>
                  </wp:positionV>
                  <wp:extent cx="30673010" cy="17259300"/>
                  <wp:effectExtent l="0" t="0" r="0" b="0"/>
                  <wp:wrapNone/>
                  <wp:docPr id="2" name="Imagen 2" descr="Qué es FTP? – HIT Solucio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é es FTP? – HIT Solucio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artisticBlur radius="15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3010" cy="1725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0717D3AE" w:rsidR="00D077E9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532288" behindDoc="0" locked="0" layoutInCell="1" allowOverlap="1" wp14:anchorId="46BDF55B" wp14:editId="07575B02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-5744845</wp:posOffset>
                      </wp:positionV>
                      <wp:extent cx="3938905" cy="8648700"/>
                      <wp:effectExtent l="266700" t="323850" r="271145" b="247650"/>
                      <wp:wrapNone/>
                      <wp:docPr id="12" name="Rectángulo: esquinas redondeada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8905" cy="864870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34000">
                                    <a:srgbClr val="C9E8FF">
                                      <a:alpha val="64000"/>
                                    </a:srgbClr>
                                  </a:gs>
                                  <a:gs pos="100000">
                                    <a:srgbClr val="C9E8FF">
                                      <a:alpha val="70000"/>
                                    </a:srgbClr>
                                  </a:gs>
                                  <a:gs pos="69000">
                                    <a:srgbClr val="C9E8FF">
                                      <a:alpha val="90000"/>
                                    </a:srgb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>
                                <a:outerShdw blurRad="292100" dir="5400000" sx="101000" sy="101000" rotWithShape="0">
                                  <a:schemeClr val="tx2">
                                    <a:lumMod val="50000"/>
                                    <a:alpha val="58000"/>
                                  </a:schemeClr>
                                </a:outerShdw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7C1B72E" id="Rectángulo: esquinas redondeadas 12" o:spid="_x0000_s1026" style="position:absolute;margin-left:-9.25pt;margin-top:-452.35pt;width:310.15pt;height:681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" fillcolor="#c9e8ff" stroked="f" strokeweight="2pt">
                      <v:fill opacity="45875f" color2="#c9e8ff" o:opacity2="41943f" focus="33%" type="gradient"/>
                      <v:shadow on="t" type="perspective" color="#04143a [1615]" opacity="38010f" origin=",.5" offset="0,0" matrix="66191f,,,66191f"/>
                    </v:roundrect>
                  </w:pict>
                </mc:Fallback>
              </mc:AlternateContent>
            </w:r>
          </w:p>
          <w:p w14:paraId="211B3F9F" w14:textId="2930C230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3AB2F27E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7FD31D34" w:rsidR="00D077E9" w:rsidRPr="00D86945" w:rsidRDefault="002D1ACE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 wp14:anchorId="1BEC329D" wp14:editId="3D4B217C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793750</wp:posOffset>
                      </wp:positionV>
                      <wp:extent cx="1390650" cy="0"/>
                      <wp:effectExtent l="0" t="19050" r="38100" b="3810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C22AEE" id="Conector recto 32" o:spid="_x0000_s1026" alt="divisor de texto" style="position:absolute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6pt,62.5pt" to="119.1pt,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" strokecolor="#ffc000" strokeweight="4.5pt"/>
                  </w:pict>
                </mc:Fallback>
              </mc:AlternateContent>
            </w: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569152" behindDoc="0" locked="0" layoutInCell="1" allowOverlap="1" wp14:anchorId="063CF8FC" wp14:editId="06507003">
                      <wp:simplePos x="0" y="0"/>
                      <wp:positionH relativeFrom="margin">
                        <wp:posOffset>0</wp:posOffset>
                      </wp:positionH>
                      <wp:positionV relativeFrom="paragraph">
                        <wp:posOffset>1005840</wp:posOffset>
                      </wp:positionV>
                      <wp:extent cx="3139440" cy="624840"/>
                      <wp:effectExtent l="0" t="0" r="0" b="3810"/>
                      <wp:wrapNone/>
                      <wp:docPr id="27" name="Cuadro de texto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6248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7B20C9" w14:textId="4F0DA4C4" w:rsidR="00704F0E" w:rsidRPr="00976497" w:rsidRDefault="00713810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0070C0"/>
                                      <w:sz w:val="28"/>
                                      <w:szCs w:val="28"/>
                                      <w:lang w:bidi="es-ES"/>
                                    </w:rPr>
                                  </w:pPr>
                                  <w:r w:rsidRPr="00976497">
                                    <w:rPr>
                                      <w:rFonts w:ascii="Nirmala UI" w:hAnsi="Nirmala UI" w:cs="Nirmala UI"/>
                                      <w:color w:val="0070C0"/>
                                      <w:sz w:val="28"/>
                                      <w:szCs w:val="28"/>
                                      <w:lang w:bidi="es-ES"/>
                                    </w:rPr>
                                    <w:t>SERVICIOS</w:t>
                                  </w:r>
                                  <w:r w:rsidR="00F76A44" w:rsidRPr="00976497">
                                    <w:rPr>
                                      <w:rFonts w:ascii="Nirmala UI" w:hAnsi="Nirmala UI" w:cs="Nirmala UI"/>
                                      <w:color w:val="0070C0"/>
                                      <w:sz w:val="28"/>
                                      <w:szCs w:val="28"/>
                                      <w:lang w:bidi="es-ES"/>
                                    </w:rPr>
                                    <w:t xml:space="preserve"> EN RED</w:t>
                                  </w:r>
                                </w:p>
                                <w:p w14:paraId="3095BFCE" w14:textId="6E9B5CD1" w:rsidR="00F76A44" w:rsidRPr="00976497" w:rsidRDefault="00F76A44" w:rsidP="00704F0E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0070C0"/>
                                      <w:sz w:val="28"/>
                                      <w:szCs w:val="28"/>
                                    </w:rPr>
                                  </w:pPr>
                                  <w:r w:rsidRPr="00976497">
                                    <w:rPr>
                                      <w:rFonts w:ascii="Nirmala UI" w:hAnsi="Nirmala UI" w:cs="Nirmala UI"/>
                                      <w:color w:val="0070C0"/>
                                      <w:sz w:val="28"/>
                                      <w:szCs w:val="28"/>
                                      <w:lang w:bidi="es-ES"/>
                                    </w:rPr>
                                    <w:t>JUAN CARLOS NAVIDAD GARCÍA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CF8FC" id="Cuadro de texto 27" o:spid="_x0000_s1027" type="#_x0000_t202" style="position:absolute;margin-left:0;margin-top:79.2pt;width:247.2pt;height:49.2pt;z-index:251569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" filled="f" stroked="f" strokeweight=".5pt">
                      <v:textbox>
                        <w:txbxContent>
                          <w:p w14:paraId="477B20C9" w14:textId="4F0DA4C4" w:rsidR="00704F0E" w:rsidRPr="00976497" w:rsidRDefault="00713810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>SERVICIOS</w:t>
                            </w:r>
                            <w:r w:rsidR="00F76A44"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 xml:space="preserve"> EN RED</w:t>
                            </w:r>
                          </w:p>
                          <w:p w14:paraId="3095BFCE" w14:textId="6E9B5CD1" w:rsidR="00F76A44" w:rsidRPr="00976497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</w:rPr>
                            </w:pPr>
                            <w:r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</w:tbl>
    <w:p w14:paraId="0394FA20" w14:textId="6ED2ADA3" w:rsidR="00823CE3" w:rsidRDefault="0099752F" w:rsidP="00823CE3">
      <w:pPr>
        <w:spacing w:after="200"/>
        <w:rPr>
          <w:noProof/>
        </w:rPr>
      </w:pPr>
      <w:bookmarkStart w:id="0" w:name="_Hlk95757974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01A8F43" wp14:editId="56E5CE06">
                <wp:simplePos x="0" y="0"/>
                <wp:positionH relativeFrom="page">
                  <wp:posOffset>-68580</wp:posOffset>
                </wp:positionH>
                <wp:positionV relativeFrom="paragraph">
                  <wp:posOffset>6189345</wp:posOffset>
                </wp:positionV>
                <wp:extent cx="7677150" cy="3958590"/>
                <wp:effectExtent l="590550" t="590550" r="571500" b="57531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395859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60000"/>
                          </a:srgbClr>
                        </a:solidFill>
                        <a:ln>
                          <a:noFill/>
                        </a:ln>
                        <a:effectLst>
                          <a:outerShdw blurRad="812800" dir="5400000" algn="ctr" rotWithShape="0">
                            <a:srgbClr val="FF0000">
                              <a:alpha val="46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6A873" id="Rectángulo 7" o:spid="_x0000_s1026" style="position:absolute;margin-left:-5.4pt;margin-top:487.35pt;width:604.5pt;height:311.7pt;z-index: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" fillcolor="#ffc000" stroked="f" strokeweight="2pt">
                <v:fill opacity="39321f"/>
                <v:shadow on="t" color="red" opacity="30146f" offset="0,0"/>
                <w10:wrap anchorx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="Bahnschrift SemiBold" w:eastAsiaTheme="minorEastAsia" w:hAnsi="Bahnschrift SemiBold" w:cstheme="minorBidi"/>
          <w:b/>
          <w:bCs/>
          <w:color w:val="FFC000"/>
          <w:sz w:val="52"/>
          <w:szCs w:val="52"/>
          <w:lang w:eastAsia="en-US"/>
        </w:rPr>
        <w:id w:val="-1147354678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0070C0"/>
          <w:sz w:val="28"/>
          <w:szCs w:val="22"/>
        </w:rPr>
      </w:sdtEndPr>
      <w:sdtContent>
        <w:p w14:paraId="1EC7A730" w14:textId="562DC941" w:rsidR="00823CE3" w:rsidRPr="007B68B7" w:rsidRDefault="00823CE3">
          <w:pPr>
            <w:pStyle w:val="TtuloTDC"/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</w:pPr>
          <w:r w:rsidRPr="007B68B7"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  <w:t>Índice</w:t>
          </w:r>
          <w:r w:rsidR="00800D19" w:rsidRPr="007B68B7"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  <w:t>:</w:t>
          </w:r>
        </w:p>
        <w:p w14:paraId="25799C6A" w14:textId="46E573C5" w:rsidR="00823CE3" w:rsidRDefault="00823CE3" w:rsidP="00823CE3">
          <w:pPr>
            <w:rPr>
              <w:lang w:eastAsia="es-ES"/>
            </w:rPr>
          </w:pPr>
        </w:p>
        <w:p w14:paraId="550A3713" w14:textId="0984D38B" w:rsidR="002602DB" w:rsidRPr="00722681" w:rsidRDefault="002602DB" w:rsidP="00823CE3">
          <w:pPr>
            <w:rPr>
              <w:rFonts w:ascii="Poppins" w:hAnsi="Poppins" w:cs="Poppins"/>
              <w:color w:val="734949"/>
              <w:lang w:eastAsia="es-ES"/>
            </w:rPr>
          </w:pPr>
        </w:p>
        <w:p w14:paraId="64840B6A" w14:textId="295E7F47" w:rsidR="00036F3C" w:rsidRPr="00036F3C" w:rsidRDefault="004244C3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r w:rsidRPr="00036F3C">
            <w:rPr>
              <w:rFonts w:ascii="Poppins" w:hAnsi="Poppins" w:cs="Poppins"/>
              <w:color w:val="0070C0"/>
              <w:sz w:val="44"/>
              <w:szCs w:val="36"/>
            </w:rPr>
            <w:fldChar w:fldCharType="begin"/>
          </w:r>
          <w:r w:rsidRPr="00036F3C">
            <w:rPr>
              <w:rFonts w:ascii="Poppins" w:hAnsi="Poppins" w:cs="Poppins"/>
              <w:color w:val="0070C0"/>
              <w:sz w:val="44"/>
              <w:szCs w:val="36"/>
            </w:rPr>
            <w:instrText xml:space="preserve"> TOC \o "1-3" \h \z \u </w:instrText>
          </w:r>
          <w:r w:rsidRPr="00036F3C">
            <w:rPr>
              <w:rFonts w:ascii="Poppins" w:hAnsi="Poppins" w:cs="Poppins"/>
              <w:color w:val="0070C0"/>
              <w:sz w:val="44"/>
              <w:szCs w:val="36"/>
            </w:rPr>
            <w:fldChar w:fldCharType="separate"/>
          </w:r>
          <w:hyperlink w:anchor="_Toc96709502" w:history="1">
            <w:r w:rsidR="00036F3C"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1.</w:t>
            </w:r>
            <w:r w:rsidR="00036F3C"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="00036F3C"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¿Qué es FTP?:</w:t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_Toc96709502 \h </w:instrText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2</w:t>
            </w:r>
            <w:r w:rsidR="00036F3C"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38B6D114" w14:textId="44C6B82E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3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2.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Instalación del servidor vsftpd: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_Toc96709503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3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587FB180" w14:textId="31779992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4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3.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Configuración del servidor svftpd: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_Toc96709504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4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35C94F0C" w14:textId="4F36828A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5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4.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Archivo de configuración del servidor vsftpd: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_Toc96709505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6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06EA4725" w14:textId="0F91071A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6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5.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Enjaular usuarios locales específicos: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_Toc96709506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7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64B80A5D" w14:textId="5D708DA6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7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6.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Comprobaciones mediante terminal: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_Toc96709507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8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03728D45" w14:textId="1CA46320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8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7.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Comprobaciones mediante Gftp: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_Toc96709508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12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5CA250BA" w14:textId="49AB8A66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09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8.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Instalación de Filezilla: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_Toc96709509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17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59FFE668" w14:textId="0082C4DA" w:rsidR="00036F3C" w:rsidRPr="00036F3C" w:rsidRDefault="00036F3C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709510" w:history="1"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9.</w:t>
            </w:r>
            <w:r w:rsidRPr="00036F3C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Pr="00036F3C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Comprobación mediante Filezilla: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_Toc96709510 \h </w:instrTex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18</w:t>
            </w:r>
            <w:r w:rsidRPr="00036F3C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6C658F50" w14:textId="493700C4" w:rsidR="00823CE3" w:rsidRPr="007B68B7" w:rsidRDefault="004244C3">
          <w:pPr>
            <w:rPr>
              <w:color w:val="0070C0"/>
            </w:rPr>
          </w:pPr>
          <w:r w:rsidRPr="00036F3C">
            <w:rPr>
              <w:rFonts w:ascii="Poppins" w:hAnsi="Poppins" w:cs="Poppins"/>
              <w:noProof/>
              <w:color w:val="0070C0"/>
              <w:sz w:val="44"/>
              <w:szCs w:val="36"/>
            </w:rPr>
            <w:fldChar w:fldCharType="end"/>
          </w:r>
        </w:p>
      </w:sdtContent>
    </w:sdt>
    <w:p w14:paraId="15D1E059" w14:textId="2A498FC7" w:rsidR="00740689" w:rsidRPr="007B68B7" w:rsidRDefault="00740689" w:rsidP="00740689">
      <w:pPr>
        <w:ind w:firstLine="720"/>
        <w:rPr>
          <w:rFonts w:ascii="Nirmala UI" w:hAnsi="Nirmala UI" w:cs="Nirmala UI"/>
          <w:color w:val="0070C0"/>
          <w:sz w:val="24"/>
          <w:szCs w:val="20"/>
        </w:rPr>
      </w:pPr>
    </w:p>
    <w:p w14:paraId="27D5D228" w14:textId="10DBF53E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ACD6C45" w14:textId="261016B7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4554A00F" w14:textId="393D1C4A" w:rsidR="009C2943" w:rsidRDefault="00A45C61" w:rsidP="00740689">
      <w:pPr>
        <w:ind w:firstLine="720"/>
        <w:rPr>
          <w:rFonts w:ascii="Nirmala UI" w:hAnsi="Nirmala UI" w:cs="Nirmala UI"/>
          <w:sz w:val="24"/>
          <w:szCs w:val="20"/>
        </w:rPr>
      </w:pPr>
      <w:r w:rsidRPr="00A45C61">
        <w:rPr>
          <w:rFonts w:ascii="Nirmala UI" w:hAnsi="Nirmala UI" w:cs="Nirmala UI"/>
          <w:noProof/>
          <w:sz w:val="24"/>
          <w:szCs w:val="20"/>
        </w:rPr>
        <w:drawing>
          <wp:anchor distT="0" distB="0" distL="114300" distR="114300" simplePos="0" relativeHeight="251737088" behindDoc="0" locked="0" layoutInCell="1" allowOverlap="1" wp14:anchorId="3D36C5CD" wp14:editId="491D9917">
            <wp:simplePos x="0" y="0"/>
            <wp:positionH relativeFrom="margin">
              <wp:posOffset>403225</wp:posOffset>
            </wp:positionH>
            <wp:positionV relativeFrom="paragraph">
              <wp:posOffset>325755</wp:posOffset>
            </wp:positionV>
            <wp:extent cx="5862955" cy="1120140"/>
            <wp:effectExtent l="0" t="0" r="4445" b="3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AC6C" w14:textId="7E970B92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D2D20C9" w14:textId="4D6CE723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60918528" w14:textId="4FEE03C0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3C80F023" w14:textId="398943D6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61FC2967" w14:textId="61F4D49B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5BCCD999" w14:textId="0EFA73E7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015F15D" w14:textId="64D93461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2E1B1192" w14:textId="77777777" w:rsidR="002602DB" w:rsidRDefault="002602DB" w:rsidP="00A8623E">
      <w:pPr>
        <w:rPr>
          <w:rFonts w:ascii="Nirmala UI" w:hAnsi="Nirmala UI" w:cs="Nirmala UI"/>
          <w:sz w:val="24"/>
          <w:szCs w:val="20"/>
        </w:rPr>
      </w:pPr>
    </w:p>
    <w:p w14:paraId="600F330A" w14:textId="70AE894B" w:rsidR="00C9599A" w:rsidRPr="00036F3C" w:rsidRDefault="002602DB" w:rsidP="00C9599A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1" w:name="_¿Qué_es_HTTP"/>
      <w:bookmarkStart w:id="2" w:name="_Toc93948784"/>
      <w:bookmarkStart w:id="3" w:name="_Toc96709502"/>
      <w:bookmarkEnd w:id="1"/>
      <w:r w:rsidRPr="00036F3C">
        <w:rPr>
          <w:rFonts w:ascii="Poppins" w:hAnsi="Poppins" w:cs="Poppins"/>
          <w:noProof/>
          <w:color w:val="FFC000"/>
          <w:sz w:val="32"/>
          <w:szCs w:val="32"/>
        </w:rPr>
        <w:lastRenderedPageBreak/>
        <w:t>¿</w:t>
      </w:r>
      <w:r w:rsidR="00E5176B" w:rsidRPr="00036F3C">
        <w:rPr>
          <w:rFonts w:ascii="Poppins" w:hAnsi="Poppins" w:cs="Poppins"/>
          <w:noProof/>
          <w:color w:val="FFC000"/>
          <w:sz w:val="32"/>
          <w:szCs w:val="32"/>
        </w:rPr>
        <w:t xml:space="preserve">Qué es </w:t>
      </w:r>
      <w:r w:rsidR="007B68B7" w:rsidRPr="00036F3C">
        <w:rPr>
          <w:rFonts w:ascii="Poppins" w:hAnsi="Poppins" w:cs="Poppins"/>
          <w:noProof/>
          <w:color w:val="FFC000"/>
          <w:sz w:val="32"/>
          <w:szCs w:val="32"/>
        </w:rPr>
        <w:t>FTP</w:t>
      </w:r>
      <w:r w:rsidRPr="00036F3C">
        <w:rPr>
          <w:rFonts w:ascii="Poppins" w:hAnsi="Poppins" w:cs="Poppins"/>
          <w:noProof/>
          <w:color w:val="FFC000"/>
          <w:sz w:val="32"/>
          <w:szCs w:val="32"/>
        </w:rPr>
        <w:t>?:</w:t>
      </w:r>
      <w:bookmarkEnd w:id="3"/>
    </w:p>
    <w:p w14:paraId="5CC89B1E" w14:textId="16F3B740" w:rsidR="00C9599A" w:rsidRDefault="00C9599A" w:rsidP="00C9599A"/>
    <w:p w14:paraId="6CF44DF6" w14:textId="63E05BA0" w:rsidR="00285491" w:rsidRPr="00DA0B46" w:rsidRDefault="007B68B7" w:rsidP="00285491">
      <w:pPr>
        <w:ind w:left="720"/>
        <w:jc w:val="both"/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</w:pPr>
      <w:r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FTP (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 xml:space="preserve">File Transfer </w:t>
      </w:r>
      <w:proofErr w:type="spellStart"/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Protocol</w:t>
      </w:r>
      <w:proofErr w:type="spellEnd"/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 xml:space="preserve"> o Protocolo de transferencia de datos</w:t>
      </w:r>
      <w:r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)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, es un servicio que </w:t>
      </w:r>
      <w:r w:rsid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nos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proporciona un mecanismo estándar de transferencia de archivos entre sistemas a través de redes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TCP/IP</w:t>
      </w:r>
      <w:r w:rsidR="00DA0B46" w:rsidRPr="00DA0B46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abriendo sesiones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TCP</w:t>
      </w:r>
      <w:r w:rsidR="00DA0B46" w:rsidRPr="00DA0B46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basado en una arquitectura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cliente/servidor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>.</w:t>
      </w:r>
    </w:p>
    <w:p w14:paraId="726A2C07" w14:textId="0922C72B" w:rsidR="00285491" w:rsidRDefault="00285491" w:rsidP="00285491">
      <w:pPr>
        <w:ind w:left="720"/>
        <w:jc w:val="both"/>
      </w:pPr>
    </w:p>
    <w:p w14:paraId="63410FB1" w14:textId="11260C33" w:rsidR="002D1ACE" w:rsidRPr="00036F3C" w:rsidRDefault="002D1ACE" w:rsidP="002D1ACE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4" w:name="_Toc96709503"/>
      <w:r w:rsidRPr="00036F3C">
        <w:rPr>
          <w:rFonts w:ascii="Poppins" w:hAnsi="Poppins" w:cs="Poppins"/>
          <w:noProof/>
          <w:color w:val="FFC000"/>
          <w:sz w:val="32"/>
          <w:szCs w:val="32"/>
        </w:rPr>
        <w:t>Instalación del servidor v</w:t>
      </w:r>
      <w:r w:rsidR="00A33DB7" w:rsidRPr="00036F3C">
        <w:rPr>
          <w:rFonts w:ascii="Poppins" w:hAnsi="Poppins" w:cs="Poppins"/>
          <w:noProof/>
          <w:color w:val="FFC000"/>
          <w:sz w:val="32"/>
          <w:szCs w:val="32"/>
        </w:rPr>
        <w:t>s</w:t>
      </w:r>
      <w:r w:rsidRPr="00036F3C">
        <w:rPr>
          <w:rFonts w:ascii="Poppins" w:hAnsi="Poppins" w:cs="Poppins"/>
          <w:noProof/>
          <w:color w:val="FFC000"/>
          <w:sz w:val="32"/>
          <w:szCs w:val="32"/>
        </w:rPr>
        <w:t>ftpd:</w:t>
      </w:r>
      <w:bookmarkEnd w:id="4"/>
    </w:p>
    <w:p w14:paraId="35FADED8" w14:textId="77777777" w:rsidR="002D1ACE" w:rsidRPr="002D1ACE" w:rsidRDefault="002D1ACE" w:rsidP="002D1ACE"/>
    <w:p w14:paraId="163F77BE" w14:textId="2C243A36" w:rsidR="002D1ACE" w:rsidRPr="002D1ACE" w:rsidRDefault="002D1ACE" w:rsidP="00285491">
      <w:pPr>
        <w:ind w:left="720"/>
        <w:jc w:val="both"/>
        <w:rPr>
          <w:b w:val="0"/>
          <w:bCs/>
          <w:color w:val="auto"/>
        </w:rPr>
      </w:pPr>
      <w:proofErr w:type="spellStart"/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Vsftpd</w:t>
      </w:r>
      <w:proofErr w:type="spellEnd"/>
      <w:r w:rsidRPr="002D1ACE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Pr="002D1ACE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es uno de los </w:t>
      </w:r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servidores FTP</w:t>
      </w:r>
      <w:r w:rsidRPr="002D1ACE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Pr="002D1ACE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más potentes y completos disponibles para la mayoría de </w:t>
      </w:r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distribuciones de</w:t>
      </w:r>
      <w:r w:rsidRPr="002D1ACE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Linux</w:t>
      </w:r>
      <w:r w:rsidRPr="002D1ACE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. Este servidor </w:t>
      </w:r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FTP</w:t>
      </w:r>
      <w:r w:rsidRPr="002D1ACE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Pr="002D1ACE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es el favorito de muchos administradores de sistemas por la configurabilidad que es capaz de proporcionarnos, y por la facilidad de configuraciones avanzadas en el propio </w:t>
      </w:r>
      <w:r w:rsidRPr="002D1ACE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servidor FTP</w:t>
      </w:r>
      <w:r w:rsidRPr="002D1ACE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>.</w:t>
      </w:r>
    </w:p>
    <w:p w14:paraId="6F25C09B" w14:textId="7582F152" w:rsidR="002D1ACE" w:rsidRDefault="002D1ACE" w:rsidP="00285491">
      <w:pPr>
        <w:ind w:left="720"/>
        <w:jc w:val="both"/>
      </w:pPr>
    </w:p>
    <w:p w14:paraId="09ADCC3B" w14:textId="7E413ADE" w:rsidR="002D1ACE" w:rsidRDefault="002D1ACE" w:rsidP="002D1ACE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La instalación de </w:t>
      </w:r>
      <w:proofErr w:type="spellStart"/>
      <w:r w:rsidRPr="00036F3C">
        <w:rPr>
          <w:rFonts w:ascii="Nirmala UI" w:hAnsi="Nirmala UI" w:cs="Nirmala UI"/>
          <w:b/>
          <w:color w:val="0070C0"/>
        </w:rPr>
        <w:t>Vsftpd</w:t>
      </w:r>
      <w:proofErr w:type="spellEnd"/>
      <w:r w:rsidRPr="00036F3C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es más complicada que las demás que hemos hecho, ya que como vamos a realizar su configuración desde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>
        <w:rPr>
          <w:rFonts w:ascii="Nirmala UI" w:hAnsi="Nirmala UI" w:cs="Nirmala UI"/>
          <w:bCs/>
        </w:rPr>
        <w:t>, tenemos que instalar primero el servidor con el comando:</w:t>
      </w:r>
    </w:p>
    <w:p w14:paraId="277C544E" w14:textId="67BAFF56" w:rsidR="002D1ACE" w:rsidRDefault="002D1ACE" w:rsidP="002D1ACE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BE27FA1" w14:textId="1475B1B5" w:rsidR="002D1ACE" w:rsidRPr="00036F3C" w:rsidRDefault="00AF0198" w:rsidP="002D1ACE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/>
          <w:color w:val="0070C0"/>
        </w:rPr>
      </w:pPr>
      <w:r w:rsidRPr="00036F3C">
        <w:rPr>
          <w:rFonts w:ascii="Nirmala UI" w:hAnsi="Nirmala UI" w:cs="Nirmala UI"/>
          <w:b/>
          <w:color w:val="0070C0"/>
        </w:rPr>
        <w:t xml:space="preserve">sudo </w:t>
      </w:r>
      <w:proofErr w:type="spellStart"/>
      <w:r w:rsidRPr="00036F3C">
        <w:rPr>
          <w:rFonts w:ascii="Nirmala UI" w:hAnsi="Nirmala UI" w:cs="Nirmala UI"/>
          <w:b/>
          <w:color w:val="0070C0"/>
        </w:rPr>
        <w:t>apt-get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install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vsftpd</w:t>
      </w:r>
      <w:proofErr w:type="spellEnd"/>
    </w:p>
    <w:p w14:paraId="6F0C0873" w14:textId="35B6EBDD" w:rsidR="00AF0198" w:rsidRDefault="00AF0198" w:rsidP="00AF0198">
      <w:pPr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3092B64" wp14:editId="0F86EA30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5406390" cy="1234440"/>
            <wp:effectExtent l="0" t="0" r="3810" b="381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E08A0" w14:textId="5B43E0E1" w:rsidR="00AF0198" w:rsidRDefault="00AF0198" w:rsidP="00AF0198">
      <w:pPr>
        <w:jc w:val="both"/>
        <w:rPr>
          <w:rFonts w:ascii="Nirmala UI" w:hAnsi="Nirmala UI" w:cs="Nirmala UI"/>
          <w:bCs/>
        </w:rPr>
      </w:pPr>
    </w:p>
    <w:p w14:paraId="5617050F" w14:textId="4C29EAD0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7F2209A5" w14:textId="57D90835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3C1CD077" w14:textId="38763EB2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2B5007DC" w14:textId="384A4A8E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151AF5F1" w14:textId="4659D58C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7F624222" w14:textId="7790103A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6CCB8744" w14:textId="571121D4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33120A76" w14:textId="24E76F0F" w:rsidR="00AA311B" w:rsidRDefault="00AA311B" w:rsidP="00AF0198">
      <w:pPr>
        <w:jc w:val="both"/>
        <w:rPr>
          <w:rFonts w:ascii="Nirmala UI" w:hAnsi="Nirmala UI" w:cs="Nirmala UI"/>
          <w:bCs/>
        </w:rPr>
      </w:pPr>
    </w:p>
    <w:p w14:paraId="5D9C5E5A" w14:textId="77777777" w:rsidR="00AA311B" w:rsidRPr="00AF0198" w:rsidRDefault="00AA311B" w:rsidP="00AF0198">
      <w:pPr>
        <w:jc w:val="both"/>
        <w:rPr>
          <w:rFonts w:ascii="Nirmala UI" w:hAnsi="Nirmala UI" w:cs="Nirmala UI"/>
          <w:bCs/>
        </w:rPr>
      </w:pPr>
    </w:p>
    <w:p w14:paraId="328D9831" w14:textId="199CA225" w:rsidR="00AF0198" w:rsidRDefault="00AF0198" w:rsidP="00AF019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Posteriormente tenemos que importar el </w:t>
      </w:r>
      <w:r w:rsidRPr="00036F3C">
        <w:rPr>
          <w:rFonts w:ascii="Nirmala UI" w:hAnsi="Nirmala UI" w:cs="Nirmala UI"/>
          <w:b/>
          <w:color w:val="0070C0"/>
        </w:rPr>
        <w:t xml:space="preserve">módulo </w:t>
      </w:r>
      <w:proofErr w:type="spellStart"/>
      <w:r w:rsidRPr="00036F3C">
        <w:rPr>
          <w:rFonts w:ascii="Nirmala UI" w:hAnsi="Nirmala UI" w:cs="Nirmala UI"/>
          <w:b/>
          <w:color w:val="0070C0"/>
        </w:rPr>
        <w:t>Vsftpd</w:t>
      </w:r>
      <w:proofErr w:type="spellEnd"/>
      <w:r w:rsidRPr="00036F3C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en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>
        <w:rPr>
          <w:rFonts w:ascii="Nirmala UI" w:hAnsi="Nirmala UI" w:cs="Nirmala UI"/>
          <w:bCs/>
        </w:rPr>
        <w:t xml:space="preserve">, para eso, debemos de irnos a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>
        <w:rPr>
          <w:rFonts w:ascii="Nirmala UI" w:hAnsi="Nirmala UI" w:cs="Nirmala UI"/>
          <w:bCs/>
        </w:rPr>
        <w:t xml:space="preserve">, en el </w:t>
      </w:r>
      <w:r w:rsidRPr="00036F3C">
        <w:rPr>
          <w:rFonts w:ascii="Nirmala UI" w:hAnsi="Nirmala UI" w:cs="Nirmala UI"/>
          <w:b/>
          <w:color w:val="0070C0"/>
        </w:rPr>
        <w:t xml:space="preserve">panel de administración </w:t>
      </w:r>
      <w:r w:rsidRPr="00036F3C">
        <w:rPr>
          <w:rFonts w:ascii="Nirmala UI" w:hAnsi="Nirmala UI" w:cs="Nirmala UI"/>
          <w:b/>
          <w:color w:val="0070C0"/>
        </w:rPr>
        <w:sym w:font="Wingdings" w:char="F0E0"/>
      </w:r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r w:rsidRPr="00036F3C">
        <w:rPr>
          <w:rFonts w:ascii="Nirmala UI" w:hAnsi="Nirmala UI" w:cs="Nirmala UI"/>
          <w:b/>
          <w:color w:val="0070C0"/>
        </w:rPr>
        <w:sym w:font="Wingdings" w:char="F0E0"/>
      </w:r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Configuration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r w:rsidRPr="00036F3C">
        <w:rPr>
          <w:rFonts w:ascii="Nirmala UI" w:hAnsi="Nirmala UI" w:cs="Nirmala UI"/>
          <w:b/>
          <w:color w:val="0070C0"/>
        </w:rPr>
        <w:sym w:font="Wingdings" w:char="F0E0"/>
      </w:r>
      <w:r w:rsidRPr="00036F3C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Modules</w:t>
      </w:r>
      <w:r>
        <w:rPr>
          <w:rFonts w:ascii="Nirmala UI" w:hAnsi="Nirmala UI" w:cs="Nirmala UI"/>
          <w:bCs/>
        </w:rPr>
        <w:t>.</w:t>
      </w:r>
    </w:p>
    <w:p w14:paraId="3B70D784" w14:textId="5AC677BF" w:rsidR="002D1ACE" w:rsidRDefault="00AA311B" w:rsidP="00285491">
      <w:pPr>
        <w:ind w:left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AECB43B" wp14:editId="45D2FD51">
                <wp:simplePos x="0" y="0"/>
                <wp:positionH relativeFrom="column">
                  <wp:posOffset>3329940</wp:posOffset>
                </wp:positionH>
                <wp:positionV relativeFrom="paragraph">
                  <wp:posOffset>479425</wp:posOffset>
                </wp:positionV>
                <wp:extent cx="365760" cy="480060"/>
                <wp:effectExtent l="0" t="0" r="15240" b="1524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D78CE" id="Rectángulo 10" o:spid="_x0000_s1026" style="position:absolute;margin-left:262.2pt;margin-top:37.75pt;width:28.8pt;height:37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43352695" wp14:editId="4A4CEA03">
            <wp:simplePos x="0" y="0"/>
            <wp:positionH relativeFrom="column">
              <wp:posOffset>723900</wp:posOffset>
            </wp:positionH>
            <wp:positionV relativeFrom="paragraph">
              <wp:posOffset>266065</wp:posOffset>
            </wp:positionV>
            <wp:extent cx="5259070" cy="2618368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" t="12757"/>
                    <a:stretch/>
                  </pic:blipFill>
                  <pic:spPr bwMode="auto">
                    <a:xfrm>
                      <a:off x="0" y="0"/>
                      <a:ext cx="5259070" cy="261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D1B619" w14:textId="4D0ED501" w:rsidR="00AA311B" w:rsidRDefault="00AA311B" w:rsidP="00285491">
      <w:pPr>
        <w:ind w:left="720"/>
        <w:jc w:val="both"/>
        <w:rPr>
          <w:noProof/>
        </w:rPr>
      </w:pPr>
    </w:p>
    <w:p w14:paraId="7ADA3076" w14:textId="1352C57E" w:rsidR="00AA311B" w:rsidRDefault="00AA311B" w:rsidP="00AA311B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Insertamos el archivo </w:t>
      </w:r>
      <w:r w:rsidRPr="00036F3C">
        <w:rPr>
          <w:rFonts w:ascii="Nirmala UI" w:hAnsi="Nirmala UI" w:cs="Nirmala UI"/>
          <w:b/>
          <w:color w:val="0070C0"/>
        </w:rPr>
        <w:t xml:space="preserve">tar.gz </w:t>
      </w:r>
      <w:r>
        <w:rPr>
          <w:rFonts w:ascii="Nirmala UI" w:hAnsi="Nirmala UI" w:cs="Nirmala UI"/>
          <w:bCs/>
        </w:rPr>
        <w:t xml:space="preserve">del </w:t>
      </w:r>
      <w:r w:rsidRPr="00036F3C">
        <w:rPr>
          <w:rFonts w:ascii="Nirmala UI" w:hAnsi="Nirmala UI" w:cs="Nirmala UI"/>
          <w:b/>
          <w:color w:val="0070C0"/>
        </w:rPr>
        <w:t xml:space="preserve">módulo </w:t>
      </w:r>
      <w:proofErr w:type="spellStart"/>
      <w:r w:rsidRPr="00036F3C">
        <w:rPr>
          <w:rFonts w:ascii="Nirmala UI" w:hAnsi="Nirmala UI" w:cs="Nirmala UI"/>
          <w:b/>
          <w:color w:val="0070C0"/>
        </w:rPr>
        <w:t>Vsftpd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en el apartado </w:t>
      </w:r>
      <w:proofErr w:type="spellStart"/>
      <w:r w:rsidRPr="00036F3C">
        <w:rPr>
          <w:rFonts w:ascii="Nirmala UI" w:hAnsi="Nirmala UI" w:cs="Nirmala UI"/>
          <w:b/>
          <w:color w:val="0070C0"/>
        </w:rPr>
        <w:t>From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local file</w:t>
      </w:r>
      <w:r>
        <w:rPr>
          <w:rFonts w:ascii="Nirmala UI" w:hAnsi="Nirmala UI" w:cs="Nirmala UI"/>
          <w:bCs/>
        </w:rPr>
        <w:t xml:space="preserve">, una vez adjuntado, le daremos a </w:t>
      </w:r>
      <w:proofErr w:type="spellStart"/>
      <w:r w:rsidRPr="00036F3C">
        <w:rPr>
          <w:rFonts w:ascii="Nirmala UI" w:hAnsi="Nirmala UI" w:cs="Nirmala UI"/>
          <w:b/>
          <w:color w:val="0070C0"/>
        </w:rPr>
        <w:t>Install</w:t>
      </w:r>
      <w:proofErr w:type="spellEnd"/>
      <w:r w:rsidRPr="00036F3C">
        <w:rPr>
          <w:rFonts w:ascii="Nirmala UI" w:hAnsi="Nirmala UI" w:cs="Nirmala UI"/>
          <w:b/>
          <w:color w:val="0070C0"/>
        </w:rPr>
        <w:t xml:space="preserve"> Module</w:t>
      </w:r>
      <w:r>
        <w:rPr>
          <w:rFonts w:ascii="Nirmala UI" w:hAnsi="Nirmala UI" w:cs="Nirmala UI"/>
          <w:bCs/>
        </w:rPr>
        <w:t>:</w:t>
      </w:r>
    </w:p>
    <w:p w14:paraId="696F3FB9" w14:textId="0A7D2865" w:rsidR="00AA311B" w:rsidRDefault="00AA311B" w:rsidP="00AA311B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6EF38434" wp14:editId="03BA49EA">
            <wp:simplePos x="0" y="0"/>
            <wp:positionH relativeFrom="margin">
              <wp:align>center</wp:align>
            </wp:positionH>
            <wp:positionV relativeFrom="paragraph">
              <wp:posOffset>377190</wp:posOffset>
            </wp:positionV>
            <wp:extent cx="4625340" cy="1920240"/>
            <wp:effectExtent l="0" t="0" r="3810" b="381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t="12119" r="7196" b="34302"/>
                    <a:stretch/>
                  </pic:blipFill>
                  <pic:spPr bwMode="auto">
                    <a:xfrm>
                      <a:off x="0" y="0"/>
                      <a:ext cx="46253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AE8B96" w14:textId="15F51CCA" w:rsidR="00AA311B" w:rsidRDefault="00AA311B" w:rsidP="00AA311B">
      <w:pPr>
        <w:pStyle w:val="Prrafodelista"/>
        <w:ind w:left="720"/>
        <w:jc w:val="both"/>
        <w:rPr>
          <w:noProof/>
        </w:rPr>
      </w:pPr>
    </w:p>
    <w:p w14:paraId="6C9B77F2" w14:textId="21286404" w:rsidR="00AA311B" w:rsidRDefault="0097367A" w:rsidP="00AA311B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302DCA00" wp14:editId="1CB23ACD">
            <wp:simplePos x="0" y="0"/>
            <wp:positionH relativeFrom="margin">
              <wp:align>center</wp:align>
            </wp:positionH>
            <wp:positionV relativeFrom="paragraph">
              <wp:posOffset>551180</wp:posOffset>
            </wp:positionV>
            <wp:extent cx="4696460" cy="1377315"/>
            <wp:effectExtent l="0" t="0" r="889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" t="10634" r="6699" b="40649"/>
                    <a:stretch/>
                  </pic:blipFill>
                  <pic:spPr bwMode="auto">
                    <a:xfrm>
                      <a:off x="0" y="0"/>
                      <a:ext cx="469646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11B">
        <w:rPr>
          <w:rFonts w:ascii="Nirmala UI" w:hAnsi="Nirmala UI" w:cs="Nirmala UI"/>
          <w:bCs/>
        </w:rPr>
        <w:t xml:space="preserve">Una vez </w:t>
      </w:r>
      <w:r>
        <w:rPr>
          <w:rFonts w:ascii="Nirmala UI" w:hAnsi="Nirmala UI" w:cs="Nirmala UI"/>
          <w:bCs/>
        </w:rPr>
        <w:t xml:space="preserve">instalado el módulo, nos aparecerá junto a los demás servidores en el apartado de </w:t>
      </w:r>
      <w:r w:rsidRPr="00036F3C">
        <w:rPr>
          <w:rFonts w:ascii="Nirmala UI" w:hAnsi="Nirmala UI" w:cs="Nirmala UI"/>
          <w:b/>
          <w:color w:val="0070C0"/>
        </w:rPr>
        <w:t>Servidores</w:t>
      </w:r>
      <w:r>
        <w:rPr>
          <w:rFonts w:ascii="Nirmala UI" w:hAnsi="Nirmala UI" w:cs="Nirmala UI"/>
          <w:bCs/>
        </w:rPr>
        <w:t xml:space="preserve"> del panel de administración de </w:t>
      </w:r>
      <w:proofErr w:type="spellStart"/>
      <w:r w:rsidRPr="00036F3C">
        <w:rPr>
          <w:rFonts w:ascii="Nirmala UI" w:hAnsi="Nirmala UI" w:cs="Nirmala UI"/>
          <w:b/>
          <w:color w:val="0070C0"/>
        </w:rPr>
        <w:t>Webmin</w:t>
      </w:r>
      <w:proofErr w:type="spellEnd"/>
      <w:r>
        <w:rPr>
          <w:rFonts w:ascii="Nirmala UI" w:hAnsi="Nirmala UI" w:cs="Nirmala UI"/>
          <w:bCs/>
        </w:rPr>
        <w:t>:</w:t>
      </w:r>
    </w:p>
    <w:p w14:paraId="1AFAE907" w14:textId="5F4E7DA6" w:rsidR="0097367A" w:rsidRDefault="0097367A" w:rsidP="00AA311B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2D62143" w14:textId="4EE3D5D5" w:rsidR="00AA311B" w:rsidRDefault="00AA311B" w:rsidP="0097367A">
      <w:pPr>
        <w:jc w:val="both"/>
      </w:pPr>
    </w:p>
    <w:p w14:paraId="52322208" w14:textId="618203C4" w:rsidR="0097367A" w:rsidRPr="00007049" w:rsidRDefault="0097367A" w:rsidP="0097367A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5" w:name="_Toc96709504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Configuración del servidor svftpd:</w:t>
      </w:r>
      <w:bookmarkEnd w:id="5"/>
    </w:p>
    <w:p w14:paraId="6779A8B5" w14:textId="53D75570" w:rsidR="0097367A" w:rsidRDefault="0097367A" w:rsidP="0097367A">
      <w:pPr>
        <w:jc w:val="both"/>
      </w:pPr>
    </w:p>
    <w:p w14:paraId="6C272CA6" w14:textId="78427EF0" w:rsidR="0097367A" w:rsidRDefault="00102C82" w:rsidP="0097367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Como ya he citado anteriormente, </w:t>
      </w:r>
      <w:r w:rsidR="00046816">
        <w:rPr>
          <w:rFonts w:ascii="Nirmala UI" w:hAnsi="Nirmala UI" w:cs="Nirmala UI"/>
          <w:bCs/>
        </w:rPr>
        <w:t xml:space="preserve">para acceder al servidor, este nos aparecerá en el panel de administración, en el apartado de </w:t>
      </w:r>
      <w:r w:rsidR="00046816" w:rsidRPr="00120F12">
        <w:rPr>
          <w:rFonts w:ascii="Nirmala UI" w:hAnsi="Nirmala UI" w:cs="Nirmala UI"/>
          <w:b/>
          <w:color w:val="0070C0"/>
        </w:rPr>
        <w:t>servidores</w:t>
      </w:r>
      <w:r w:rsidR="00046816" w:rsidRPr="00120F12">
        <w:rPr>
          <w:rFonts w:ascii="Nirmala UI" w:hAnsi="Nirmala UI" w:cs="Nirmala UI"/>
          <w:bCs/>
          <w:color w:val="0070C0"/>
        </w:rPr>
        <w:t xml:space="preserve"> </w:t>
      </w:r>
      <w:r w:rsidR="00046816">
        <w:rPr>
          <w:rFonts w:ascii="Nirmala UI" w:hAnsi="Nirmala UI" w:cs="Nirmala UI"/>
          <w:bCs/>
        </w:rPr>
        <w:t>y esta sería la pantalla principal</w:t>
      </w:r>
      <w:r w:rsidR="00114ECE">
        <w:rPr>
          <w:rFonts w:ascii="Nirmala UI" w:hAnsi="Nirmala UI" w:cs="Nirmala UI"/>
          <w:bCs/>
        </w:rPr>
        <w:t>:</w:t>
      </w:r>
    </w:p>
    <w:p w14:paraId="06F57E5C" w14:textId="2A0CAAF6" w:rsidR="0097367A" w:rsidRDefault="00036F3C" w:rsidP="0097367A">
      <w:pPr>
        <w:jc w:val="both"/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35E8C641" wp14:editId="430756E4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4696460" cy="1377315"/>
            <wp:effectExtent l="0" t="0" r="889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" t="10634" r="6699" b="40649"/>
                    <a:stretch/>
                  </pic:blipFill>
                  <pic:spPr bwMode="auto">
                    <a:xfrm>
                      <a:off x="0" y="0"/>
                      <a:ext cx="469646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22DC5" w14:textId="77777777" w:rsidR="00036F3C" w:rsidRDefault="00036F3C" w:rsidP="0097367A">
      <w:pPr>
        <w:jc w:val="both"/>
      </w:pPr>
    </w:p>
    <w:p w14:paraId="56F104C9" w14:textId="0B798330" w:rsidR="0097367A" w:rsidRDefault="00114EC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A</w:t>
      </w:r>
      <w:r w:rsidR="00C71F20">
        <w:rPr>
          <w:rFonts w:ascii="Nirmala UI" w:hAnsi="Nirmala UI" w:cs="Nirmala UI"/>
          <w:bCs/>
        </w:rPr>
        <w:t xml:space="preserve"> donde primero nos iremos, será a </w:t>
      </w:r>
      <w:r w:rsidR="00C71F20" w:rsidRPr="00120F12">
        <w:rPr>
          <w:rFonts w:ascii="Nirmala UI" w:hAnsi="Nirmala UI" w:cs="Nirmala UI"/>
          <w:b/>
          <w:color w:val="0070C0"/>
        </w:rPr>
        <w:t>General</w:t>
      </w:r>
      <w:r w:rsidR="00C71F20">
        <w:rPr>
          <w:rFonts w:ascii="Nirmala UI" w:hAnsi="Nirmala UI" w:cs="Nirmala UI"/>
          <w:bCs/>
        </w:rPr>
        <w:t xml:space="preserve">, aquí configuraremos la </w:t>
      </w:r>
      <w:r w:rsidR="00C71F20" w:rsidRPr="00120F12">
        <w:rPr>
          <w:rFonts w:ascii="Nirmala UI" w:hAnsi="Nirmala UI" w:cs="Nirmala UI"/>
          <w:b/>
          <w:color w:val="0070C0"/>
        </w:rPr>
        <w:t>máscara de permisos</w:t>
      </w:r>
      <w:r w:rsidR="00C71F20">
        <w:rPr>
          <w:rFonts w:ascii="Nirmala UI" w:hAnsi="Nirmala UI" w:cs="Nirmala UI"/>
          <w:bCs/>
        </w:rPr>
        <w:t xml:space="preserve">, el tiempo de </w:t>
      </w:r>
      <w:r w:rsidR="00C71F20" w:rsidRPr="00120F12">
        <w:rPr>
          <w:rFonts w:ascii="Nirmala UI" w:hAnsi="Nirmala UI" w:cs="Nirmala UI"/>
          <w:b/>
          <w:color w:val="0070C0"/>
        </w:rPr>
        <w:t>conexión máxima</w:t>
      </w:r>
      <w:r w:rsidR="000909A5">
        <w:rPr>
          <w:rFonts w:ascii="Nirmala UI" w:hAnsi="Nirmala UI" w:cs="Nirmala UI"/>
          <w:bCs/>
        </w:rPr>
        <w:t xml:space="preserve">, el </w:t>
      </w:r>
      <w:r w:rsidR="000909A5" w:rsidRPr="00120F12">
        <w:rPr>
          <w:rFonts w:ascii="Nirmala UI" w:hAnsi="Nirmala UI" w:cs="Nirmala UI"/>
          <w:b/>
          <w:color w:val="0070C0"/>
        </w:rPr>
        <w:t>banner de bienvenida</w:t>
      </w:r>
      <w:r w:rsidR="000909A5" w:rsidRPr="00120F12">
        <w:rPr>
          <w:rFonts w:ascii="Nirmala UI" w:hAnsi="Nirmala UI" w:cs="Nirmala UI"/>
          <w:bCs/>
          <w:color w:val="0070C0"/>
        </w:rPr>
        <w:t xml:space="preserve"> </w:t>
      </w:r>
      <w:r w:rsidR="000909A5">
        <w:rPr>
          <w:rFonts w:ascii="Nirmala UI" w:hAnsi="Nirmala UI" w:cs="Nirmala UI"/>
          <w:bCs/>
        </w:rPr>
        <w:t xml:space="preserve">y el </w:t>
      </w:r>
      <w:r w:rsidR="000909A5" w:rsidRPr="00120F12">
        <w:rPr>
          <w:rFonts w:ascii="Nirmala UI" w:hAnsi="Nirmala UI" w:cs="Nirmala UI"/>
          <w:b/>
          <w:color w:val="0070C0"/>
        </w:rPr>
        <w:t>usuario</w:t>
      </w:r>
      <w:r w:rsidR="000909A5" w:rsidRPr="00120F12">
        <w:rPr>
          <w:rFonts w:ascii="Nirmala UI" w:hAnsi="Nirmala UI" w:cs="Nirmala UI"/>
          <w:bCs/>
          <w:color w:val="0070C0"/>
        </w:rPr>
        <w:t xml:space="preserve"> </w:t>
      </w:r>
      <w:r w:rsidR="000909A5">
        <w:rPr>
          <w:rFonts w:ascii="Nirmala UI" w:hAnsi="Nirmala UI" w:cs="Nirmala UI"/>
          <w:bCs/>
        </w:rPr>
        <w:t>por defecto del servidor:</w:t>
      </w:r>
    </w:p>
    <w:p w14:paraId="4FAA8C2C" w14:textId="0E7321EB" w:rsidR="000909A5" w:rsidRDefault="000909A5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1E8ECB7" w14:textId="3A6F2AA4" w:rsidR="000909A5" w:rsidRDefault="00E32AB8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75478687" wp14:editId="4FABB8AA">
            <wp:extent cx="5486400" cy="221610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701" cy="222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F499" w14:textId="4A013E9B" w:rsidR="000909A5" w:rsidRDefault="000909A5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D7C0BD6" w14:textId="7D9A379F" w:rsidR="006F471F" w:rsidRDefault="006F471F" w:rsidP="006F47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Posteriormente, configuraremos el usuario </w:t>
      </w:r>
      <w:r w:rsidRPr="00120F12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 xml:space="preserve">, el cual lo </w:t>
      </w:r>
      <w:r w:rsidRPr="00120F12">
        <w:rPr>
          <w:rFonts w:ascii="Nirmala UI" w:hAnsi="Nirmala UI" w:cs="Nirmala UI"/>
          <w:b/>
          <w:color w:val="0070C0"/>
        </w:rPr>
        <w:t>habilitaremos</w:t>
      </w:r>
      <w:r>
        <w:rPr>
          <w:rFonts w:ascii="Nirmala UI" w:hAnsi="Nirmala UI" w:cs="Nirmala UI"/>
          <w:bCs/>
        </w:rPr>
        <w:t>, le daremos</w:t>
      </w:r>
      <w:r w:rsidR="00CA60E8">
        <w:rPr>
          <w:rFonts w:ascii="Nirmala UI" w:hAnsi="Nirmala UI" w:cs="Nirmala UI"/>
          <w:bCs/>
        </w:rPr>
        <w:t xml:space="preserve"> diferentes </w:t>
      </w:r>
      <w:r w:rsidR="00CA60E8" w:rsidRPr="00120F12">
        <w:rPr>
          <w:rFonts w:ascii="Nirmala UI" w:hAnsi="Nirmala UI" w:cs="Nirmala UI"/>
          <w:b/>
          <w:color w:val="0070C0"/>
        </w:rPr>
        <w:t>permisos</w:t>
      </w:r>
      <w:r w:rsidR="00CA60E8">
        <w:rPr>
          <w:rFonts w:ascii="Nirmala UI" w:hAnsi="Nirmala UI" w:cs="Nirmala UI"/>
          <w:bCs/>
        </w:rPr>
        <w:t>:</w:t>
      </w:r>
    </w:p>
    <w:p w14:paraId="2054BEB5" w14:textId="6E24E79D" w:rsidR="00CA60E8" w:rsidRDefault="00CA60E8" w:rsidP="006F47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8D66547" w14:textId="6CE26A88" w:rsidR="00CA60E8" w:rsidRDefault="00CA60E8" w:rsidP="006F47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01DEBFA6" wp14:editId="09D8235C">
            <wp:extent cx="5433060" cy="168070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06" cy="16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A71D" w14:textId="03B7D0AF" w:rsidR="006F471F" w:rsidRDefault="006F471F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E05687E" w14:textId="77777777" w:rsidR="00CA60E8" w:rsidRDefault="00CA60E8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BBA9061" w14:textId="77777777" w:rsidR="00CA60E8" w:rsidRPr="00120F12" w:rsidRDefault="00CA60E8" w:rsidP="00120F12">
      <w:pPr>
        <w:jc w:val="both"/>
        <w:rPr>
          <w:rFonts w:ascii="Nirmala UI" w:hAnsi="Nirmala UI" w:cs="Nirmala UI"/>
          <w:bCs/>
        </w:rPr>
      </w:pPr>
    </w:p>
    <w:p w14:paraId="1D0B16C6" w14:textId="5C7A3598" w:rsidR="00CA60E8" w:rsidRDefault="00CA60E8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Casi para terminar, configuraremos los </w:t>
      </w:r>
      <w:r w:rsidRPr="00120F12">
        <w:rPr>
          <w:rFonts w:ascii="Nirmala UI" w:hAnsi="Nirmala UI" w:cs="Nirmala UI"/>
          <w:b/>
          <w:color w:val="0070C0"/>
        </w:rPr>
        <w:t>usuarios locales</w:t>
      </w:r>
      <w:r>
        <w:rPr>
          <w:rFonts w:ascii="Nirmala UI" w:hAnsi="Nirmala UI" w:cs="Nirmala UI"/>
          <w:bCs/>
        </w:rPr>
        <w:t xml:space="preserve">, los cuales los </w:t>
      </w:r>
      <w:r w:rsidR="0060191E" w:rsidRPr="00120F12">
        <w:rPr>
          <w:rFonts w:ascii="Nirmala UI" w:hAnsi="Nirmala UI" w:cs="Nirmala UI"/>
          <w:b/>
          <w:color w:val="0070C0"/>
        </w:rPr>
        <w:t>habilitaremos</w:t>
      </w:r>
      <w:r>
        <w:rPr>
          <w:rFonts w:ascii="Nirmala UI" w:hAnsi="Nirmala UI" w:cs="Nirmala UI"/>
          <w:bCs/>
        </w:rPr>
        <w:t xml:space="preserve">, los </w:t>
      </w:r>
      <w:r w:rsidRPr="00120F12">
        <w:rPr>
          <w:rFonts w:ascii="Nirmala UI" w:hAnsi="Nirmala UI" w:cs="Nirmala UI"/>
          <w:b/>
          <w:color w:val="0070C0"/>
        </w:rPr>
        <w:t xml:space="preserve">enjaularemos </w:t>
      </w:r>
      <w:r>
        <w:rPr>
          <w:rFonts w:ascii="Nirmala UI" w:hAnsi="Nirmala UI" w:cs="Nirmala UI"/>
          <w:bCs/>
        </w:rPr>
        <w:t>(aunque más tarde enseñaré una opción para enjaular usuarios específicos).</w:t>
      </w:r>
    </w:p>
    <w:p w14:paraId="2A6E3BCA" w14:textId="3AC27D01" w:rsidR="00CA60E8" w:rsidRDefault="00AF2EB0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 w:rsidRPr="00AF2EB0">
        <w:rPr>
          <w:rFonts w:ascii="Nirmala UI" w:hAnsi="Nirmala UI" w:cs="Nirmala UI"/>
          <w:bCs/>
        </w:rPr>
        <w:t xml:space="preserve">Significa hacer que un usuario no pueda salir de un </w:t>
      </w:r>
      <w:r w:rsidR="0060191E" w:rsidRPr="00AF2EB0">
        <w:rPr>
          <w:rFonts w:ascii="Nirmala UI" w:hAnsi="Nirmala UI" w:cs="Nirmala UI"/>
          <w:bCs/>
        </w:rPr>
        <w:t>directorio,</w:t>
      </w:r>
      <w:r w:rsidRPr="00AF2EB0">
        <w:rPr>
          <w:rFonts w:ascii="Nirmala UI" w:hAnsi="Nirmala UI" w:cs="Nirmala UI"/>
          <w:bCs/>
        </w:rPr>
        <w:t xml:space="preserve"> es decir, ese usuario no podrá navegar por el sistema de archivos</w:t>
      </w:r>
      <w:r>
        <w:rPr>
          <w:rFonts w:ascii="Nirmala UI" w:hAnsi="Nirmala UI" w:cs="Nirmala UI"/>
          <w:bCs/>
        </w:rPr>
        <w:t>, solo por los subdirectorios.</w:t>
      </w:r>
    </w:p>
    <w:p w14:paraId="20F63640" w14:textId="5AAC20FA" w:rsidR="00FC6014" w:rsidRDefault="00FC6014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También le daremos algunos </w:t>
      </w:r>
      <w:r w:rsidRPr="00120F12">
        <w:rPr>
          <w:rFonts w:ascii="Nirmala UI" w:hAnsi="Nirmala UI" w:cs="Nirmala UI"/>
          <w:b/>
          <w:color w:val="0070C0"/>
        </w:rPr>
        <w:t>permisos</w:t>
      </w:r>
      <w:r>
        <w:rPr>
          <w:rFonts w:ascii="Nirmala UI" w:hAnsi="Nirmala UI" w:cs="Nirmala UI"/>
          <w:bCs/>
        </w:rPr>
        <w:t>:</w:t>
      </w:r>
    </w:p>
    <w:p w14:paraId="187A09B0" w14:textId="1CD269E0" w:rsidR="00FC6014" w:rsidRDefault="00FC6014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F346E0C" w14:textId="0DBE945F" w:rsidR="00FC6014" w:rsidRDefault="00FC6014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6C248C56" wp14:editId="43D12C7B">
            <wp:extent cx="5882640" cy="1750604"/>
            <wp:effectExtent l="0" t="0" r="381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2" cy="175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75B7" w14:textId="6C27E729" w:rsidR="00FC6014" w:rsidRDefault="00FC6014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1DC0F7F" w14:textId="747A95D9" w:rsidR="00FC6014" w:rsidRDefault="005F55EA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Ahora sí, por último, habilitaremos un archivo para guardar los </w:t>
      </w:r>
      <w:r w:rsidRPr="00120F12">
        <w:rPr>
          <w:rFonts w:ascii="Nirmala UI" w:hAnsi="Nirmala UI" w:cs="Nirmala UI"/>
          <w:b/>
          <w:color w:val="0070C0"/>
        </w:rPr>
        <w:t>registros de nuestro servidor</w:t>
      </w:r>
      <w:r>
        <w:rPr>
          <w:rFonts w:ascii="Nirmala UI" w:hAnsi="Nirmala UI" w:cs="Nirmala UI"/>
          <w:bCs/>
        </w:rPr>
        <w:t>, así podemos tener controladas las conexiones, errores, etc.</w:t>
      </w:r>
    </w:p>
    <w:p w14:paraId="1DD395B4" w14:textId="5922D535" w:rsidR="005F55EA" w:rsidRDefault="005F55EA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85A42A6" w14:textId="16A66070" w:rsidR="005F55EA" w:rsidRDefault="005F55EA" w:rsidP="00CA60E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73CD305B" wp14:editId="4AA43D08">
            <wp:extent cx="5875020" cy="1731357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637" cy="173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760B" w14:textId="367DF281" w:rsidR="006F471F" w:rsidRDefault="006F471F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8CCFC88" w14:textId="0B00B3B1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4FA4F50" w14:textId="01C18AE1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8F992E8" w14:textId="1985BED4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AF68ED4" w14:textId="1FD21D41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AB90FF7" w14:textId="08A67045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42DAC01" w14:textId="172C9143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3CD6439" w14:textId="198AB0FB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8B45197" w14:textId="38AB07D7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45891DC" w14:textId="24E054BA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D1F3910" w14:textId="41DCFE51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6154BA8" w14:textId="0A044AE5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1B9E504" w14:textId="3393C2A4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69ECE8A" w14:textId="5566707A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5F5EB2F" w14:textId="77777777" w:rsidR="0024267D" w:rsidRDefault="0024267D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6946FF5" w14:textId="77394867" w:rsidR="00C67638" w:rsidRDefault="00C67638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1D2C503" w14:textId="35E23A32" w:rsidR="00A33DB7" w:rsidRPr="00007049" w:rsidRDefault="00A33DB7" w:rsidP="00A33DB7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6" w:name="_Toc96709505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Archivo de configuración del servidor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 xml:space="preserve"> v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>s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>ftpd:</w:t>
      </w:r>
      <w:bookmarkEnd w:id="6"/>
    </w:p>
    <w:p w14:paraId="6B9B7DC5" w14:textId="1FE9FF38" w:rsidR="00A33DB7" w:rsidRDefault="00A33DB7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4331374" w14:textId="55722EAD" w:rsidR="0024267D" w:rsidRDefault="00A33DB7" w:rsidP="0024267D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Si queremos realizar cualquier configuración de manera manual en el servidor </w:t>
      </w:r>
      <w:proofErr w:type="spellStart"/>
      <w:r w:rsidRPr="00120F12">
        <w:rPr>
          <w:rFonts w:ascii="Nirmala UI" w:hAnsi="Nirmala UI" w:cs="Nirmala UI"/>
          <w:b/>
          <w:color w:val="0070C0"/>
        </w:rPr>
        <w:t>vsftpd</w:t>
      </w:r>
      <w:proofErr w:type="spellEnd"/>
      <w:r>
        <w:rPr>
          <w:rFonts w:ascii="Nirmala UI" w:hAnsi="Nirmala UI" w:cs="Nirmala UI"/>
          <w:bCs/>
        </w:rPr>
        <w:t xml:space="preserve">, podremos </w:t>
      </w:r>
      <w:r w:rsidR="00B7405B">
        <w:rPr>
          <w:rFonts w:ascii="Nirmala UI" w:hAnsi="Nirmala UI" w:cs="Nirmala UI"/>
          <w:bCs/>
        </w:rPr>
        <w:t xml:space="preserve">editar el archivo de configuración </w:t>
      </w:r>
      <w:r w:rsidR="00B7405B" w:rsidRPr="00120F12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B7405B" w:rsidRPr="00120F12">
        <w:rPr>
          <w:rFonts w:ascii="Nirmala UI" w:hAnsi="Nirmala UI" w:cs="Nirmala UI"/>
          <w:b/>
          <w:i/>
          <w:iCs/>
          <w:color w:val="0070C0"/>
        </w:rPr>
        <w:t>etc</w:t>
      </w:r>
      <w:proofErr w:type="spellEnd"/>
      <w:r w:rsidR="00B7405B" w:rsidRPr="00120F12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B7405B" w:rsidRPr="00120F12">
        <w:rPr>
          <w:rFonts w:ascii="Nirmala UI" w:hAnsi="Nirmala UI" w:cs="Nirmala UI"/>
          <w:b/>
          <w:i/>
          <w:iCs/>
          <w:color w:val="0070C0"/>
        </w:rPr>
        <w:t>vsftpd.conf</w:t>
      </w:r>
      <w:proofErr w:type="spellEnd"/>
      <w:r w:rsidR="00B7405B">
        <w:rPr>
          <w:rFonts w:ascii="Nirmala UI" w:hAnsi="Nirmala UI" w:cs="Nirmala UI"/>
          <w:bCs/>
        </w:rPr>
        <w:t xml:space="preserve">. </w:t>
      </w:r>
    </w:p>
    <w:p w14:paraId="187586E1" w14:textId="77777777" w:rsidR="00120F12" w:rsidRPr="0024267D" w:rsidRDefault="00120F12" w:rsidP="0024267D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ADCAB83" w14:textId="485324C9" w:rsidR="0024267D" w:rsidRDefault="002E2229" w:rsidP="00A33DB7">
      <w:pPr>
        <w:pStyle w:val="Prrafodelista"/>
        <w:ind w:left="720"/>
        <w:jc w:val="both"/>
        <w:rPr>
          <w:noProof/>
        </w:rPr>
      </w:pPr>
      <w:r>
        <w:rPr>
          <w:rFonts w:ascii="Nirmala UI" w:hAnsi="Nirmala UI" w:cs="Nirmala UI"/>
          <w:bCs/>
          <w:noProof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05941821" wp14:editId="642EED03">
                <wp:simplePos x="0" y="0"/>
                <wp:positionH relativeFrom="margin">
                  <wp:align>center</wp:align>
                </wp:positionH>
                <wp:positionV relativeFrom="paragraph">
                  <wp:posOffset>39370</wp:posOffset>
                </wp:positionV>
                <wp:extent cx="5175885" cy="1927860"/>
                <wp:effectExtent l="0" t="0" r="5715" b="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885" cy="1927860"/>
                          <a:chOff x="0" y="0"/>
                          <a:chExt cx="5175885" cy="1927860"/>
                        </a:xfrm>
                      </wpg:grpSpPr>
                      <pic:pic xmlns:pic="http://schemas.openxmlformats.org/drawingml/2006/picture">
                        <pic:nvPicPr>
                          <pic:cNvPr id="39" name="Imagen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45" t="10634" r="6699" b="40649"/>
                          <a:stretch/>
                        </pic:blipFill>
                        <pic:spPr bwMode="auto">
                          <a:xfrm>
                            <a:off x="0" y="0"/>
                            <a:ext cx="5175885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ángulo 40"/>
                        <wps:cNvSpPr/>
                        <wps:spPr>
                          <a:xfrm>
                            <a:off x="2575560" y="609600"/>
                            <a:ext cx="4343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5E789" id="Grupo 42" o:spid="_x0000_s1026" style="position:absolute;margin-left:0;margin-top:3.1pt;width:407.55pt;height:151.8pt;z-index:251870208;mso-position-horizontal:center;mso-position-horizontal-relative:margin" coordsize="51758,19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9" o:spid="_x0000_s1027" type="#_x0000_t75" style="position:absolute;width:51758;height:19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">
                  <v:imagedata r:id="rId20" o:title="" croptop="6969f" cropbottom="26640f" cropleft="12940f" cropright="4390f"/>
                </v:shape>
                <v:rect id="Rectángulo 40" o:spid="_x0000_s1028" style="position:absolute;left:25755;top:6096;width:4344;height:5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" filled="f" strokecolor="red" strokeweight="2pt"/>
                <w10:wrap anchorx="margin"/>
              </v:group>
            </w:pict>
          </mc:Fallback>
        </mc:AlternateContent>
      </w:r>
    </w:p>
    <w:p w14:paraId="63F43599" w14:textId="43DE759F" w:rsidR="002E2229" w:rsidRDefault="002E2229" w:rsidP="00A33DB7">
      <w:pPr>
        <w:pStyle w:val="Prrafodelista"/>
        <w:ind w:left="720"/>
        <w:jc w:val="both"/>
        <w:rPr>
          <w:noProof/>
        </w:rPr>
      </w:pPr>
    </w:p>
    <w:p w14:paraId="5CD2E6FB" w14:textId="21F4118A" w:rsidR="002E2229" w:rsidRDefault="002E2229" w:rsidP="00A33DB7">
      <w:pPr>
        <w:pStyle w:val="Prrafodelista"/>
        <w:ind w:left="720"/>
        <w:jc w:val="both"/>
        <w:rPr>
          <w:noProof/>
        </w:rPr>
      </w:pPr>
    </w:p>
    <w:p w14:paraId="2B519341" w14:textId="2F250B41" w:rsidR="002E2229" w:rsidRDefault="002E2229" w:rsidP="00A33DB7">
      <w:pPr>
        <w:pStyle w:val="Prrafodelista"/>
        <w:ind w:left="720"/>
        <w:jc w:val="both"/>
        <w:rPr>
          <w:noProof/>
        </w:rPr>
      </w:pPr>
    </w:p>
    <w:p w14:paraId="36985695" w14:textId="77777777" w:rsidR="002E2229" w:rsidRDefault="002E2229" w:rsidP="00A33DB7">
      <w:pPr>
        <w:pStyle w:val="Prrafodelista"/>
        <w:ind w:left="720"/>
        <w:jc w:val="both"/>
        <w:rPr>
          <w:noProof/>
        </w:rPr>
      </w:pPr>
    </w:p>
    <w:p w14:paraId="5B435297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6DC57B2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DCC2CDA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AC81C86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CD9E42A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CC21999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0FC3054" w14:textId="77777777" w:rsidR="002E2229" w:rsidRDefault="002E2229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486989A" w14:textId="4D5CECFB" w:rsidR="00A33DB7" w:rsidRDefault="00B7405B" w:rsidP="00A33DB7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Este se puede editar desde el mismo </w:t>
      </w:r>
      <w:proofErr w:type="spellStart"/>
      <w:r w:rsidRPr="00120F12">
        <w:rPr>
          <w:rFonts w:ascii="Nirmala UI" w:hAnsi="Nirmala UI" w:cs="Nirmala UI"/>
          <w:b/>
          <w:color w:val="0070C0"/>
        </w:rPr>
        <w:t>Webmin</w:t>
      </w:r>
      <w:proofErr w:type="spellEnd"/>
      <w:r w:rsidRPr="00120F12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o abriéndolo directamente </w:t>
      </w:r>
      <w:r w:rsidRPr="00120F12">
        <w:rPr>
          <w:rFonts w:ascii="Nirmala UI" w:hAnsi="Nirmala UI" w:cs="Nirmala UI"/>
          <w:b/>
          <w:color w:val="0070C0"/>
        </w:rPr>
        <w:t>desde el sistema</w:t>
      </w:r>
      <w:r w:rsidR="0024267D">
        <w:rPr>
          <w:rFonts w:ascii="Nirmala UI" w:hAnsi="Nirmala UI" w:cs="Nirmala UI"/>
          <w:bCs/>
        </w:rPr>
        <w:t>, tendría la siguiente estructura:</w:t>
      </w:r>
    </w:p>
    <w:p w14:paraId="6EF0BCC4" w14:textId="56997078" w:rsidR="00A33DB7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  <w:r w:rsidRPr="002E2229">
        <w:rPr>
          <w:rFonts w:ascii="Nirmala UI" w:hAnsi="Nirmala UI" w:cs="Nirmala UI"/>
          <w:bCs/>
        </w:rPr>
        <w:drawing>
          <wp:anchor distT="0" distB="0" distL="114300" distR="114300" simplePos="0" relativeHeight="251871232" behindDoc="0" locked="0" layoutInCell="1" allowOverlap="1" wp14:anchorId="58824EEF" wp14:editId="577C885B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3393805" cy="3063240"/>
            <wp:effectExtent l="0" t="0" r="0" b="381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80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25BB8" w14:textId="46556F3E" w:rsidR="002E2229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E6D6732" w14:textId="6169A61C" w:rsidR="00A33DB7" w:rsidRDefault="00A33DB7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D166A0C" w14:textId="1A872167" w:rsidR="002E2229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D192D3B" w14:textId="4964872A" w:rsidR="00A04CEE" w:rsidRDefault="00A04CE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0A23B56" w14:textId="5ACB2D5B" w:rsidR="00A04CEE" w:rsidRDefault="00A04CE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F97D11A" w14:textId="3E3DB281" w:rsidR="00A04CEE" w:rsidRDefault="00A04CE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FF5D375" w14:textId="74BE0C1D" w:rsidR="00A04CEE" w:rsidRDefault="00A04CE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9E3A1DB" w14:textId="6CC528FF" w:rsidR="00A04CEE" w:rsidRDefault="00A04CEE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EABFB16" w14:textId="77777777" w:rsidR="00A04CEE" w:rsidRPr="00120F12" w:rsidRDefault="00A04CEE" w:rsidP="00120F12">
      <w:pPr>
        <w:jc w:val="both"/>
        <w:rPr>
          <w:rFonts w:ascii="Nirmala UI" w:hAnsi="Nirmala UI" w:cs="Nirmala UI"/>
          <w:bCs/>
        </w:rPr>
      </w:pPr>
    </w:p>
    <w:p w14:paraId="3D810AC6" w14:textId="0107AA7D" w:rsidR="00A04CEE" w:rsidRPr="00007049" w:rsidRDefault="00A04CEE" w:rsidP="00A04CEE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7" w:name="_Toc96709506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Enjaular usuarios locales específicos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>:</w:t>
      </w:r>
      <w:bookmarkEnd w:id="7"/>
    </w:p>
    <w:p w14:paraId="2E317958" w14:textId="678A3054" w:rsidR="002E2229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A43509F" w14:textId="12FDA8FD" w:rsidR="0060191E" w:rsidRDefault="0060191E" w:rsidP="0060191E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Como ya he dicho, </w:t>
      </w:r>
      <w:r w:rsidRPr="00A22292">
        <w:rPr>
          <w:rFonts w:ascii="Nirmala UI" w:hAnsi="Nirmala UI" w:cs="Nirmala UI"/>
          <w:b/>
          <w:color w:val="0070C0"/>
        </w:rPr>
        <w:t>enjaular usuarios</w:t>
      </w:r>
      <w:r>
        <w:rPr>
          <w:rFonts w:ascii="Nirmala UI" w:hAnsi="Nirmala UI" w:cs="Nirmala UI"/>
          <w:bCs/>
        </w:rPr>
        <w:t>, s</w:t>
      </w:r>
      <w:r w:rsidRPr="0060191E">
        <w:rPr>
          <w:rFonts w:ascii="Nirmala UI" w:hAnsi="Nirmala UI" w:cs="Nirmala UI"/>
          <w:bCs/>
        </w:rPr>
        <w:t>ignifica hacer que un usuario no pueda salir de un directorio, es decir, ese usuario no podrá navegar por el sistema de archivos, solo po</w:t>
      </w:r>
      <w:r w:rsidR="003A6B24">
        <w:rPr>
          <w:rFonts w:ascii="Nirmala UI" w:hAnsi="Nirmala UI" w:cs="Nirmala UI"/>
          <w:bCs/>
        </w:rPr>
        <w:t>drá navegar por</w:t>
      </w:r>
      <w:r w:rsidRPr="0060191E">
        <w:rPr>
          <w:rFonts w:ascii="Nirmala UI" w:hAnsi="Nirmala UI" w:cs="Nirmala UI"/>
          <w:bCs/>
        </w:rPr>
        <w:t xml:space="preserve"> los subdirectorios</w:t>
      </w:r>
      <w:r w:rsidR="003A6B24">
        <w:rPr>
          <w:rFonts w:ascii="Nirmala UI" w:hAnsi="Nirmala UI" w:cs="Nirmala UI"/>
          <w:bCs/>
        </w:rPr>
        <w:t xml:space="preserve"> de su directorio raíz</w:t>
      </w:r>
      <w:r w:rsidRPr="0060191E">
        <w:rPr>
          <w:rFonts w:ascii="Nirmala UI" w:hAnsi="Nirmala UI" w:cs="Nirmala UI"/>
          <w:bCs/>
        </w:rPr>
        <w:t>.</w:t>
      </w:r>
    </w:p>
    <w:p w14:paraId="045E0A6A" w14:textId="26C24240" w:rsidR="003A6B24" w:rsidRDefault="003A6B24" w:rsidP="0060191E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5745E81" w14:textId="4C610D4E" w:rsidR="003A6B24" w:rsidRDefault="003A6B24" w:rsidP="0060191E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Así que, para que no todos nuestros </w:t>
      </w:r>
      <w:r w:rsidRPr="00A22292">
        <w:rPr>
          <w:rFonts w:ascii="Nirmala UI" w:hAnsi="Nirmala UI" w:cs="Nirmala UI"/>
          <w:b/>
          <w:color w:val="0070C0"/>
        </w:rPr>
        <w:t>usuarios locales</w:t>
      </w:r>
      <w:r w:rsidRPr="00A22292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queden enjaulados, podemos realizar unas configuraciones en el </w:t>
      </w:r>
      <w:r w:rsidRPr="00A22292">
        <w:rPr>
          <w:rFonts w:ascii="Nirmala UI" w:hAnsi="Nirmala UI" w:cs="Nirmala UI"/>
          <w:b/>
          <w:color w:val="0070C0"/>
        </w:rPr>
        <w:t>archivo de configuración</w:t>
      </w:r>
      <w:r>
        <w:rPr>
          <w:rFonts w:ascii="Nirmala UI" w:hAnsi="Nirmala UI" w:cs="Nirmala UI"/>
          <w:bCs/>
        </w:rPr>
        <w:t xml:space="preserve">, para que solamente se </w:t>
      </w:r>
      <w:r w:rsidRPr="00A22292">
        <w:rPr>
          <w:rFonts w:ascii="Nirmala UI" w:hAnsi="Nirmala UI" w:cs="Nirmala UI"/>
          <w:b/>
          <w:color w:val="0070C0"/>
        </w:rPr>
        <w:t>enjaulen una lista de usuarios</w:t>
      </w:r>
      <w:r>
        <w:rPr>
          <w:rFonts w:ascii="Nirmala UI" w:hAnsi="Nirmala UI" w:cs="Nirmala UI"/>
          <w:bCs/>
        </w:rPr>
        <w:t>.</w:t>
      </w:r>
      <w:r w:rsidR="00E27B28">
        <w:rPr>
          <w:rFonts w:ascii="Nirmala UI" w:hAnsi="Nirmala UI" w:cs="Nirmala UI"/>
          <w:bCs/>
        </w:rPr>
        <w:t xml:space="preserve"> Añadiremos </w:t>
      </w:r>
      <w:r w:rsidR="00B57DC7">
        <w:rPr>
          <w:rFonts w:ascii="Nirmala UI" w:hAnsi="Nirmala UI" w:cs="Nirmala UI"/>
          <w:bCs/>
        </w:rPr>
        <w:t>las siguientes líneas</w:t>
      </w:r>
      <w:r w:rsidR="00E27B28">
        <w:rPr>
          <w:rFonts w:ascii="Nirmala UI" w:hAnsi="Nirmala UI" w:cs="Nirmala UI"/>
          <w:bCs/>
        </w:rPr>
        <w:t xml:space="preserve"> al archivo </w:t>
      </w:r>
      <w:r w:rsidR="00E27B28" w:rsidRPr="00A22292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E27B28" w:rsidRPr="00A22292">
        <w:rPr>
          <w:rFonts w:ascii="Nirmala UI" w:hAnsi="Nirmala UI" w:cs="Nirmala UI"/>
          <w:b/>
          <w:i/>
          <w:iCs/>
          <w:color w:val="0070C0"/>
        </w:rPr>
        <w:t>etc</w:t>
      </w:r>
      <w:proofErr w:type="spellEnd"/>
      <w:r w:rsidR="00E27B28" w:rsidRPr="00A22292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E27B28" w:rsidRPr="00A22292">
        <w:rPr>
          <w:rFonts w:ascii="Nirmala UI" w:hAnsi="Nirmala UI" w:cs="Nirmala UI"/>
          <w:b/>
          <w:i/>
          <w:iCs/>
          <w:color w:val="0070C0"/>
        </w:rPr>
        <w:t>vsftpd.conf</w:t>
      </w:r>
      <w:proofErr w:type="spellEnd"/>
      <w:r w:rsidR="00E27B28">
        <w:rPr>
          <w:rFonts w:ascii="Nirmala UI" w:hAnsi="Nirmala UI" w:cs="Nirmala UI"/>
          <w:bCs/>
        </w:rPr>
        <w:t>, las cuales se ven resaltadas en la captura:</w:t>
      </w:r>
    </w:p>
    <w:p w14:paraId="5B9062F9" w14:textId="7B4CE4B4" w:rsidR="00B57DC7" w:rsidRPr="004C42F5" w:rsidRDefault="00B57DC7" w:rsidP="004C42F5">
      <w:pPr>
        <w:jc w:val="both"/>
        <w:rPr>
          <w:rFonts w:ascii="Nirmala UI" w:hAnsi="Nirmala UI" w:cs="Nirmala UI"/>
          <w:bCs/>
        </w:rPr>
      </w:pPr>
      <w:r w:rsidRPr="00B57DC7">
        <w:drawing>
          <wp:anchor distT="0" distB="0" distL="114300" distR="114300" simplePos="0" relativeHeight="251872256" behindDoc="0" locked="0" layoutInCell="1" allowOverlap="1" wp14:anchorId="04B8C61D" wp14:editId="1F2E2B74">
            <wp:simplePos x="0" y="0"/>
            <wp:positionH relativeFrom="margin">
              <wp:posOffset>1844040</wp:posOffset>
            </wp:positionH>
            <wp:positionV relativeFrom="paragraph">
              <wp:posOffset>288290</wp:posOffset>
            </wp:positionV>
            <wp:extent cx="3383280" cy="2296795"/>
            <wp:effectExtent l="0" t="0" r="7620" b="825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52BAA" w14:textId="6D6A7B89" w:rsidR="002E2229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4E4241C" w14:textId="2C5A0DF0" w:rsidR="005B3821" w:rsidRDefault="005B3821" w:rsidP="005B3821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Una vez realizados estos cambios en el </w:t>
      </w:r>
      <w:r w:rsidRPr="00914126">
        <w:rPr>
          <w:rFonts w:ascii="Nirmala UI" w:hAnsi="Nirmala UI" w:cs="Nirmala UI"/>
          <w:b/>
          <w:color w:val="0070C0"/>
        </w:rPr>
        <w:t>archivo de configuración del servidor FTP</w:t>
      </w:r>
      <w:r>
        <w:rPr>
          <w:rFonts w:ascii="Nirmala UI" w:hAnsi="Nirmala UI" w:cs="Nirmala UI"/>
          <w:bCs/>
        </w:rPr>
        <w:t xml:space="preserve">, ahora crearemos el archivo </w:t>
      </w:r>
      <w:r w:rsidRPr="00914126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Pr="00914126">
        <w:rPr>
          <w:rFonts w:ascii="Nirmala UI" w:hAnsi="Nirmala UI" w:cs="Nirmala UI"/>
          <w:b/>
          <w:i/>
          <w:iCs/>
          <w:color w:val="0070C0"/>
        </w:rPr>
        <w:t>etc</w:t>
      </w:r>
      <w:proofErr w:type="spellEnd"/>
      <w:r w:rsidRPr="00914126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Pr="00914126">
        <w:rPr>
          <w:rFonts w:ascii="Nirmala UI" w:hAnsi="Nirmala UI" w:cs="Nirmala UI"/>
          <w:b/>
          <w:i/>
          <w:iCs/>
          <w:color w:val="0070C0"/>
        </w:rPr>
        <w:t>vsftpd.chroot_list</w:t>
      </w:r>
      <w:proofErr w:type="spellEnd"/>
      <w:r>
        <w:rPr>
          <w:rFonts w:ascii="Nirmala UI" w:hAnsi="Nirmala UI" w:cs="Nirmala UI"/>
          <w:bCs/>
        </w:rPr>
        <w:t>. Lo podemos crear con el siguiente comando:</w:t>
      </w:r>
    </w:p>
    <w:p w14:paraId="15D5884E" w14:textId="3BDAE331" w:rsidR="005B3821" w:rsidRDefault="005B3821" w:rsidP="005B3821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711BA8A" w14:textId="33CBB062" w:rsidR="00904ED5" w:rsidRPr="00914126" w:rsidRDefault="005B3821" w:rsidP="00904ED5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/>
          <w:color w:val="0070C0"/>
        </w:rPr>
      </w:pPr>
      <w:r w:rsidRPr="00914126">
        <w:rPr>
          <w:rFonts w:ascii="Nirmala UI" w:hAnsi="Nirmala UI" w:cs="Nirmala UI"/>
          <w:b/>
          <w:color w:val="0070C0"/>
        </w:rPr>
        <w:t xml:space="preserve">sudo nano </w:t>
      </w:r>
      <w:r w:rsidR="00E45C81" w:rsidRPr="00914126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E45C81" w:rsidRPr="00914126">
        <w:rPr>
          <w:rFonts w:ascii="Nirmala UI" w:hAnsi="Nirmala UI" w:cs="Nirmala UI"/>
          <w:b/>
          <w:i/>
          <w:iCs/>
          <w:color w:val="0070C0"/>
        </w:rPr>
        <w:t>etc</w:t>
      </w:r>
      <w:proofErr w:type="spellEnd"/>
      <w:r w:rsidR="00E45C81" w:rsidRPr="00914126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="00E45C81" w:rsidRPr="00914126">
        <w:rPr>
          <w:rFonts w:ascii="Nirmala UI" w:hAnsi="Nirmala UI" w:cs="Nirmala UI"/>
          <w:b/>
          <w:i/>
          <w:iCs/>
          <w:color w:val="0070C0"/>
        </w:rPr>
        <w:t>vsftpd.chroot_list</w:t>
      </w:r>
      <w:proofErr w:type="spellEnd"/>
    </w:p>
    <w:p w14:paraId="62C1B03B" w14:textId="042C4266" w:rsidR="00E45C81" w:rsidRPr="00E45C81" w:rsidRDefault="00904ED5" w:rsidP="00E45C81">
      <w:pPr>
        <w:jc w:val="both"/>
        <w:rPr>
          <w:rFonts w:ascii="Nirmala UI" w:hAnsi="Nirmala UI" w:cs="Nirmala UI"/>
          <w:bCs/>
        </w:rPr>
      </w:pPr>
      <w:r w:rsidRPr="00904ED5">
        <w:rPr>
          <w:rFonts w:ascii="Nirmala UI" w:hAnsi="Nirmala UI" w:cs="Nirmala UI"/>
          <w:bCs/>
        </w:rPr>
        <w:drawing>
          <wp:anchor distT="0" distB="0" distL="114300" distR="114300" simplePos="0" relativeHeight="251873280" behindDoc="0" locked="0" layoutInCell="1" allowOverlap="1" wp14:anchorId="3560B9C8" wp14:editId="30FBF88E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1463167" cy="830652"/>
            <wp:effectExtent l="0" t="0" r="3810" b="762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9C58" w14:textId="251B2761" w:rsidR="00E45C81" w:rsidRDefault="00E45C81" w:rsidP="00E45C81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 este comando, crearemos el archivo y meteríamos los usuarios automáticamente, basta con introducir el </w:t>
      </w:r>
      <w:r w:rsidRPr="00914126">
        <w:rPr>
          <w:rFonts w:ascii="Nirmala UI" w:hAnsi="Nirmala UI" w:cs="Nirmala UI"/>
          <w:b/>
          <w:color w:val="0070C0"/>
        </w:rPr>
        <w:t>nombre del usuario en una línea diferente cada uno</w:t>
      </w:r>
      <w:r>
        <w:rPr>
          <w:rFonts w:ascii="Nirmala UI" w:hAnsi="Nirmala UI" w:cs="Nirmala UI"/>
          <w:bCs/>
        </w:rPr>
        <w:t>:</w:t>
      </w:r>
    </w:p>
    <w:p w14:paraId="46A1F91C" w14:textId="4EDE9098" w:rsidR="00E45C81" w:rsidRDefault="00E45C81" w:rsidP="00E45C81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9121F39" w14:textId="5567A4DB" w:rsidR="002E2229" w:rsidRPr="00B35386" w:rsidRDefault="002E2229" w:rsidP="00B35386">
      <w:pPr>
        <w:jc w:val="both"/>
        <w:rPr>
          <w:rFonts w:ascii="Nirmala UI" w:hAnsi="Nirmala UI" w:cs="Nirmala UI"/>
          <w:bCs/>
        </w:rPr>
      </w:pPr>
    </w:p>
    <w:p w14:paraId="6710BCB6" w14:textId="29209F9C" w:rsidR="00B35386" w:rsidRDefault="00B35386" w:rsidP="00B35386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Ahora le daremos </w:t>
      </w:r>
      <w:r w:rsidRPr="004C42F5">
        <w:rPr>
          <w:rFonts w:ascii="Nirmala UI" w:hAnsi="Nirmala UI" w:cs="Nirmala UI"/>
          <w:b/>
          <w:color w:val="0070C0"/>
        </w:rPr>
        <w:t>permisos de lectura</w:t>
      </w:r>
      <w:r w:rsidRPr="004C42F5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al archivo para que </w:t>
      </w:r>
      <w:r w:rsidR="008222E2">
        <w:rPr>
          <w:rFonts w:ascii="Nirmala UI" w:hAnsi="Nirmala UI" w:cs="Nirmala UI"/>
          <w:bCs/>
        </w:rPr>
        <w:t>se hagan las autenticaciones de los usuarios correctamente, lo haremos con el siguiente comando:</w:t>
      </w:r>
    </w:p>
    <w:p w14:paraId="6397ED40" w14:textId="56759853" w:rsidR="008222E2" w:rsidRDefault="008222E2" w:rsidP="00B35386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8618D74" w14:textId="7294CE62" w:rsidR="008222E2" w:rsidRPr="004C42F5" w:rsidRDefault="003B35FA" w:rsidP="008222E2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/>
          <w:color w:val="0070C0"/>
        </w:rPr>
      </w:pPr>
      <w:r w:rsidRPr="004C42F5">
        <w:rPr>
          <w:rFonts w:ascii="Nirmala UI" w:hAnsi="Nirmala UI" w:cs="Nirmala UI"/>
          <w:b/>
          <w:color w:val="0070C0"/>
        </w:rPr>
        <w:t xml:space="preserve">sudo </w:t>
      </w:r>
      <w:proofErr w:type="spellStart"/>
      <w:r w:rsidR="008222E2" w:rsidRPr="004C42F5">
        <w:rPr>
          <w:rFonts w:ascii="Nirmala UI" w:hAnsi="Nirmala UI" w:cs="Nirmala UI"/>
          <w:b/>
          <w:color w:val="0070C0"/>
        </w:rPr>
        <w:t>chmod</w:t>
      </w:r>
      <w:proofErr w:type="spellEnd"/>
      <w:r w:rsidR="008222E2" w:rsidRPr="004C42F5">
        <w:rPr>
          <w:rFonts w:ascii="Nirmala UI" w:hAnsi="Nirmala UI" w:cs="Nirmala UI"/>
          <w:b/>
          <w:color w:val="0070C0"/>
        </w:rPr>
        <w:t xml:space="preserve"> +</w:t>
      </w:r>
      <w:r w:rsidRPr="004C42F5">
        <w:rPr>
          <w:rFonts w:ascii="Nirmala UI" w:hAnsi="Nirmala UI" w:cs="Nirmala UI"/>
          <w:b/>
          <w:color w:val="0070C0"/>
        </w:rPr>
        <w:t xml:space="preserve">r </w:t>
      </w:r>
      <w:r w:rsidRPr="004C42F5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Pr="004C42F5">
        <w:rPr>
          <w:rFonts w:ascii="Nirmala UI" w:hAnsi="Nirmala UI" w:cs="Nirmala UI"/>
          <w:b/>
          <w:i/>
          <w:iCs/>
          <w:color w:val="0070C0"/>
        </w:rPr>
        <w:t>etc</w:t>
      </w:r>
      <w:proofErr w:type="spellEnd"/>
      <w:r w:rsidRPr="004C42F5">
        <w:rPr>
          <w:rFonts w:ascii="Nirmala UI" w:hAnsi="Nirmala UI" w:cs="Nirmala UI"/>
          <w:b/>
          <w:i/>
          <w:iCs/>
          <w:color w:val="0070C0"/>
        </w:rPr>
        <w:t>/</w:t>
      </w:r>
      <w:proofErr w:type="spellStart"/>
      <w:r w:rsidRPr="004C42F5">
        <w:rPr>
          <w:rFonts w:ascii="Nirmala UI" w:hAnsi="Nirmala UI" w:cs="Nirmala UI"/>
          <w:b/>
          <w:i/>
          <w:iCs/>
          <w:color w:val="0070C0"/>
        </w:rPr>
        <w:t>vsftpd.chroot_list</w:t>
      </w:r>
      <w:proofErr w:type="spellEnd"/>
    </w:p>
    <w:p w14:paraId="51BE6AAE" w14:textId="77777777" w:rsidR="003B35FA" w:rsidRPr="003B35FA" w:rsidRDefault="003B35FA" w:rsidP="003B35FA">
      <w:pPr>
        <w:jc w:val="both"/>
        <w:rPr>
          <w:rFonts w:ascii="Nirmala UI" w:hAnsi="Nirmala UI" w:cs="Nirmala UI"/>
          <w:bCs/>
        </w:rPr>
      </w:pPr>
    </w:p>
    <w:p w14:paraId="7252C713" w14:textId="5E61A700" w:rsidR="003B35FA" w:rsidRDefault="003B35FA" w:rsidP="003B35F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 todo esto, los usuarios que estén incluidos en este archivo, estarán </w:t>
      </w:r>
      <w:r w:rsidRPr="004C42F5">
        <w:rPr>
          <w:rFonts w:ascii="Nirmala UI" w:hAnsi="Nirmala UI" w:cs="Nirmala UI"/>
          <w:b/>
          <w:color w:val="0070C0"/>
        </w:rPr>
        <w:t>enjaulados</w:t>
      </w:r>
      <w:r w:rsidRPr="004C42F5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y todos los demás con los que se accede, tendrá</w:t>
      </w:r>
      <w:r w:rsidR="004C42F5">
        <w:rPr>
          <w:rFonts w:ascii="Nirmala UI" w:hAnsi="Nirmala UI" w:cs="Nirmala UI"/>
          <w:bCs/>
        </w:rPr>
        <w:t>n</w:t>
      </w:r>
      <w:r>
        <w:rPr>
          <w:rFonts w:ascii="Nirmala UI" w:hAnsi="Nirmala UI" w:cs="Nirmala UI"/>
          <w:bCs/>
        </w:rPr>
        <w:t xml:space="preserve"> total </w:t>
      </w:r>
      <w:r w:rsidRPr="004C42F5">
        <w:rPr>
          <w:rFonts w:ascii="Nirmala UI" w:hAnsi="Nirmala UI" w:cs="Nirmala UI"/>
          <w:b/>
          <w:color w:val="0070C0"/>
        </w:rPr>
        <w:t>libertad</w:t>
      </w:r>
      <w:r w:rsidRPr="004C42F5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para moverse por todo el </w:t>
      </w:r>
      <w:r w:rsidRPr="004C42F5">
        <w:rPr>
          <w:rFonts w:ascii="Nirmala UI" w:hAnsi="Nirmala UI" w:cs="Nirmala UI"/>
          <w:b/>
          <w:color w:val="0070C0"/>
        </w:rPr>
        <w:t>árbol de directorios</w:t>
      </w:r>
      <w:r>
        <w:rPr>
          <w:rFonts w:ascii="Nirmala UI" w:hAnsi="Nirmala UI" w:cs="Nirmala UI"/>
          <w:bCs/>
        </w:rPr>
        <w:t>.</w:t>
      </w:r>
    </w:p>
    <w:p w14:paraId="27E61D99" w14:textId="65F71DFB" w:rsidR="00732BDB" w:rsidRPr="00007049" w:rsidRDefault="00732BDB" w:rsidP="00732BDB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8" w:name="_Toc96709507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Comprobaciones mediante terminal:</w:t>
      </w:r>
      <w:bookmarkEnd w:id="8"/>
    </w:p>
    <w:p w14:paraId="38A5F1FB" w14:textId="519F051D" w:rsidR="002E2229" w:rsidRDefault="002E2229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727B007" w14:textId="4B1CE215" w:rsidR="003B51B5" w:rsidRDefault="003B51B5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Las comprobaciones de funcionamiento </w:t>
      </w:r>
      <w:r w:rsidRPr="004C42F5">
        <w:rPr>
          <w:rFonts w:ascii="Nirmala UI" w:hAnsi="Nirmala UI" w:cs="Nirmala UI"/>
          <w:b/>
          <w:color w:val="0070C0"/>
        </w:rPr>
        <w:t>mediante terminal</w:t>
      </w:r>
      <w:r w:rsidRPr="004C42F5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la vamos a realizar de la siguiente manera:</w:t>
      </w:r>
    </w:p>
    <w:p w14:paraId="2E1A2F20" w14:textId="3D8E9CE4" w:rsidR="003B51B5" w:rsidRDefault="003B51B5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325AE7F" w14:textId="48B0175C" w:rsidR="003B51B5" w:rsidRDefault="003B51B5" w:rsidP="003B51B5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Conectándonos mediante la </w:t>
      </w:r>
      <w:r w:rsidRPr="004C42F5">
        <w:rPr>
          <w:rFonts w:ascii="Nirmala UI" w:hAnsi="Nirmala UI" w:cs="Nirmala UI"/>
          <w:b/>
          <w:color w:val="0070C0"/>
        </w:rPr>
        <w:t>IP del servidor</w:t>
      </w:r>
      <w:r>
        <w:rPr>
          <w:rFonts w:ascii="Nirmala UI" w:hAnsi="Nirmala UI" w:cs="Nirmala UI"/>
          <w:bCs/>
        </w:rPr>
        <w:t>;</w:t>
      </w:r>
    </w:p>
    <w:p w14:paraId="533BE8EC" w14:textId="0579FB8F" w:rsidR="003B51B5" w:rsidRDefault="003B51B5" w:rsidP="003B51B5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Conectándonos mediante el </w:t>
      </w:r>
      <w:r w:rsidRPr="004C42F5">
        <w:rPr>
          <w:rFonts w:ascii="Nirmala UI" w:hAnsi="Nirmala UI" w:cs="Nirmala UI"/>
          <w:b/>
          <w:color w:val="0070C0"/>
        </w:rPr>
        <w:t>dominio del servidor</w:t>
      </w:r>
      <w:r>
        <w:rPr>
          <w:rFonts w:ascii="Nirmala UI" w:hAnsi="Nirmala UI" w:cs="Nirmala UI"/>
          <w:bCs/>
        </w:rPr>
        <w:t>.</w:t>
      </w:r>
    </w:p>
    <w:p w14:paraId="33B44ACE" w14:textId="4F542761" w:rsidR="003B51B5" w:rsidRDefault="003B51B5" w:rsidP="003B51B5">
      <w:pPr>
        <w:jc w:val="both"/>
        <w:rPr>
          <w:rFonts w:ascii="Nirmala UI" w:hAnsi="Nirmala UI" w:cs="Nirmala UI"/>
          <w:bCs/>
        </w:rPr>
      </w:pPr>
    </w:p>
    <w:p w14:paraId="0A416808" w14:textId="6BF0A876" w:rsidR="003B51B5" w:rsidRDefault="003B51B5" w:rsidP="003B51B5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Primero vamos a empezar con las comprobaciones mediante la </w:t>
      </w:r>
      <w:r w:rsidRPr="004C42F5">
        <w:rPr>
          <w:rFonts w:ascii="Nirmala UI" w:hAnsi="Nirmala UI" w:cs="Nirmala UI"/>
          <w:b/>
          <w:color w:val="0070C0"/>
        </w:rPr>
        <w:t>dirección IP del servidor</w:t>
      </w:r>
      <w:r>
        <w:rPr>
          <w:rFonts w:ascii="Nirmala UI" w:hAnsi="Nirmala UI" w:cs="Nirmala UI"/>
          <w:bCs/>
        </w:rPr>
        <w:t>:</w:t>
      </w:r>
    </w:p>
    <w:p w14:paraId="0A7BA158" w14:textId="43E964CA" w:rsidR="003B51B5" w:rsidRDefault="003B51B5" w:rsidP="003B51B5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BCC7F95" w14:textId="363CBC3D" w:rsidR="003B51B5" w:rsidRDefault="003B51B5" w:rsidP="003B51B5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4C42F5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:</w:t>
      </w:r>
    </w:p>
    <w:p w14:paraId="530E4C8C" w14:textId="669B6F46" w:rsidR="00D90D59" w:rsidRDefault="00D90D59" w:rsidP="00D90D59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7408B727" w14:textId="6D4979D8" w:rsidR="00D90D59" w:rsidRDefault="00D90D59" w:rsidP="00D90D59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29891991" wp14:editId="210238CB">
            <wp:extent cx="3931920" cy="19354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9FFC" w14:textId="1EE4B548" w:rsidR="003B51B5" w:rsidRDefault="003B51B5" w:rsidP="003B51B5">
      <w:pPr>
        <w:jc w:val="both"/>
        <w:rPr>
          <w:rFonts w:ascii="Nirmala UI" w:hAnsi="Nirmala UI" w:cs="Nirmala UI"/>
          <w:bCs/>
        </w:rPr>
      </w:pPr>
    </w:p>
    <w:p w14:paraId="4EE455CC" w14:textId="3485E7EF" w:rsidR="00D90D59" w:rsidRDefault="00D90D59" w:rsidP="00D90D5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Y con el usuario </w:t>
      </w:r>
      <w:r w:rsidRPr="004C42F5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470B44ED" w14:textId="166013AA" w:rsidR="00D90D59" w:rsidRDefault="00D90D59" w:rsidP="003B51B5">
      <w:pPr>
        <w:jc w:val="both"/>
        <w:rPr>
          <w:rFonts w:ascii="Nirmala UI" w:hAnsi="Nirmala UI" w:cs="Nirmala UI"/>
          <w:bCs/>
        </w:rPr>
      </w:pPr>
    </w:p>
    <w:p w14:paraId="7EDF12E2" w14:textId="2EF6F225" w:rsidR="00D90D59" w:rsidRDefault="00D90D59" w:rsidP="003B51B5">
      <w:pPr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3FF21996" wp14:editId="091C7C8A">
            <wp:simplePos x="0" y="0"/>
            <wp:positionH relativeFrom="column">
              <wp:posOffset>1143000</wp:posOffset>
            </wp:positionH>
            <wp:positionV relativeFrom="paragraph">
              <wp:posOffset>382905</wp:posOffset>
            </wp:positionV>
            <wp:extent cx="4267200" cy="1420368"/>
            <wp:effectExtent l="0" t="0" r="0" b="889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42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AFB7E1" w14:textId="4B4EF417" w:rsidR="00D90D59" w:rsidRPr="003B51B5" w:rsidRDefault="00D90D59" w:rsidP="003B51B5">
      <w:pPr>
        <w:jc w:val="both"/>
        <w:rPr>
          <w:rFonts w:ascii="Nirmala UI" w:hAnsi="Nirmala UI" w:cs="Nirmala UI"/>
          <w:bCs/>
        </w:rPr>
      </w:pPr>
    </w:p>
    <w:p w14:paraId="4C651DAD" w14:textId="556624A3" w:rsidR="00732BDB" w:rsidRDefault="00732BDB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A987308" w14:textId="263833C3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5267D35" w14:textId="15211EF3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2AD1789" w14:textId="356CB2A5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60E2F8C" w14:textId="0942CBE7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2951FAD" w14:textId="0DED29FC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4EAF36F" w14:textId="14899F6D" w:rsidR="00767546" w:rsidRPr="004C42F5" w:rsidRDefault="00767546" w:rsidP="004C42F5">
      <w:pPr>
        <w:jc w:val="both"/>
        <w:rPr>
          <w:rFonts w:ascii="Nirmala UI" w:hAnsi="Nirmala UI" w:cs="Nirmala UI"/>
          <w:bCs/>
        </w:rPr>
      </w:pPr>
    </w:p>
    <w:p w14:paraId="7EB5D19D" w14:textId="19E543F6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Y ahora mediante el </w:t>
      </w:r>
      <w:r w:rsidRPr="00007049">
        <w:rPr>
          <w:rFonts w:ascii="Nirmala UI" w:hAnsi="Nirmala UI" w:cs="Nirmala UI"/>
          <w:b/>
          <w:color w:val="0070C0"/>
        </w:rPr>
        <w:t>dominio del servidor</w:t>
      </w:r>
      <w:r>
        <w:rPr>
          <w:rFonts w:ascii="Nirmala UI" w:hAnsi="Nirmala UI" w:cs="Nirmala UI"/>
          <w:bCs/>
        </w:rPr>
        <w:t>:</w:t>
      </w:r>
    </w:p>
    <w:p w14:paraId="0B6CFC27" w14:textId="23B445D1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0FF34CD" w14:textId="77777777" w:rsidR="00767546" w:rsidRDefault="00767546" w:rsidP="00767546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:</w:t>
      </w:r>
    </w:p>
    <w:p w14:paraId="799970FD" w14:textId="77777777" w:rsidR="00767546" w:rsidRDefault="00767546" w:rsidP="00767546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0E9095EB" w14:textId="43822A5B" w:rsidR="00767546" w:rsidRDefault="00F71710" w:rsidP="00767546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4A550E28" wp14:editId="60554D45">
            <wp:extent cx="4343400" cy="20878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2386" w14:textId="77777777" w:rsidR="00767546" w:rsidRDefault="00767546" w:rsidP="00767546">
      <w:pPr>
        <w:jc w:val="both"/>
        <w:rPr>
          <w:rFonts w:ascii="Nirmala UI" w:hAnsi="Nirmala UI" w:cs="Nirmala UI"/>
          <w:bCs/>
        </w:rPr>
      </w:pPr>
    </w:p>
    <w:p w14:paraId="7463ACA2" w14:textId="77777777" w:rsidR="00767546" w:rsidRDefault="00767546" w:rsidP="00767546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2EE2C4B4" w14:textId="3F7DF504" w:rsidR="00767546" w:rsidRDefault="00EB1341" w:rsidP="00767546">
      <w:pPr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1ECF46E7" wp14:editId="087B82F9">
            <wp:simplePos x="0" y="0"/>
            <wp:positionH relativeFrom="column">
              <wp:posOffset>1132840</wp:posOffset>
            </wp:positionH>
            <wp:positionV relativeFrom="paragraph">
              <wp:posOffset>366395</wp:posOffset>
            </wp:positionV>
            <wp:extent cx="4383405" cy="2156460"/>
            <wp:effectExtent l="0" t="0" r="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0FEFD" w14:textId="1D437220" w:rsidR="00767546" w:rsidRDefault="00767546" w:rsidP="00767546">
      <w:pPr>
        <w:jc w:val="both"/>
        <w:rPr>
          <w:rFonts w:ascii="Nirmala UI" w:hAnsi="Nirmala UI" w:cs="Nirmala UI"/>
          <w:bCs/>
        </w:rPr>
      </w:pPr>
    </w:p>
    <w:p w14:paraId="55E72EE7" w14:textId="1D9C3B5F" w:rsidR="00767546" w:rsidRDefault="00767546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D9E7818" w14:textId="1371D643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1357BE5" w14:textId="4BDEB278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9717ADD" w14:textId="51833EE2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31052B2" w14:textId="14415467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94FAFD0" w14:textId="71188179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42BE0AA" w14:textId="3256AE34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265CF91" w14:textId="56D8BCE0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3D2B6FD" w14:textId="55C2EB0A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1BFC463" w14:textId="24DDD711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D907D7E" w14:textId="5B2B2E34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2985C3B" w14:textId="4A170705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0751E82" w14:textId="77777777" w:rsidR="00943AF3" w:rsidRDefault="00943AF3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D4585B3" w14:textId="741FF582" w:rsidR="00132C1F" w:rsidRPr="00132C1F" w:rsidRDefault="00132C1F" w:rsidP="00132C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>Para comprobar que el servidor funciona perfectamente, probaré a descargar un archivo de cada uno de los usuarios:</w:t>
      </w:r>
    </w:p>
    <w:p w14:paraId="58277F70" w14:textId="7E50C6DF" w:rsidR="00132C1F" w:rsidRDefault="00132C1F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2F7617E" w14:textId="4A64E49A" w:rsidR="00132C1F" w:rsidRDefault="00132C1F" w:rsidP="00132C1F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 w:rsidR="00EE3098" w:rsidRPr="00007049">
        <w:rPr>
          <w:rFonts w:ascii="Nirmala UI" w:hAnsi="Nirmala UI" w:cs="Nirmala UI"/>
          <w:bCs/>
          <w:color w:val="0070C0"/>
        </w:rPr>
        <w:t xml:space="preserve"> </w:t>
      </w:r>
      <w:r w:rsidR="00EE3098">
        <w:rPr>
          <w:rFonts w:ascii="Nirmala UI" w:hAnsi="Nirmala UI" w:cs="Nirmala UI"/>
          <w:bCs/>
        </w:rPr>
        <w:t xml:space="preserve">y </w:t>
      </w:r>
      <w:r w:rsidR="00EE3098" w:rsidRPr="00007049">
        <w:rPr>
          <w:rFonts w:ascii="Nirmala UI" w:hAnsi="Nirmala UI" w:cs="Nirmala UI"/>
          <w:b/>
          <w:color w:val="0070C0"/>
        </w:rPr>
        <w:t>descargaremos</w:t>
      </w:r>
      <w:r w:rsidR="00EE3098" w:rsidRPr="00007049">
        <w:rPr>
          <w:rFonts w:ascii="Nirmala UI" w:hAnsi="Nirmala UI" w:cs="Nirmala UI"/>
          <w:bCs/>
          <w:color w:val="0070C0"/>
        </w:rPr>
        <w:t xml:space="preserve"> </w:t>
      </w:r>
      <w:r w:rsidR="00EE3098">
        <w:rPr>
          <w:rFonts w:ascii="Nirmala UI" w:hAnsi="Nirmala UI" w:cs="Nirmala UI"/>
          <w:bCs/>
        </w:rPr>
        <w:t>un archivo</w:t>
      </w:r>
      <w:r>
        <w:rPr>
          <w:rFonts w:ascii="Nirmala UI" w:hAnsi="Nirmala UI" w:cs="Nirmala UI"/>
          <w:bCs/>
        </w:rPr>
        <w:t>:</w:t>
      </w:r>
    </w:p>
    <w:p w14:paraId="2763E6B5" w14:textId="1E56546E" w:rsidR="00132C1F" w:rsidRDefault="00943AF3" w:rsidP="00132C1F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0B2A767E" wp14:editId="6F392949">
            <wp:simplePos x="0" y="0"/>
            <wp:positionH relativeFrom="column">
              <wp:posOffset>1272540</wp:posOffset>
            </wp:positionH>
            <wp:positionV relativeFrom="paragraph">
              <wp:posOffset>261620</wp:posOffset>
            </wp:positionV>
            <wp:extent cx="4626610" cy="2790998"/>
            <wp:effectExtent l="0" t="0" r="2540" b="9525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79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966F9E" w14:textId="6440A066" w:rsidR="00132C1F" w:rsidRDefault="00132C1F" w:rsidP="00132C1F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445F54C9" w14:textId="3E60C385" w:rsidR="00943AF3" w:rsidRDefault="00943AF3" w:rsidP="00943AF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Comprobaremos que se ha </w:t>
      </w:r>
      <w:r w:rsidRPr="00007049">
        <w:rPr>
          <w:rFonts w:ascii="Nirmala UI" w:hAnsi="Nirmala UI" w:cs="Nirmala UI"/>
          <w:b/>
          <w:color w:val="0070C0"/>
        </w:rPr>
        <w:t>descargado</w:t>
      </w:r>
      <w:r>
        <w:rPr>
          <w:rFonts w:ascii="Nirmala UI" w:hAnsi="Nirmala UI" w:cs="Nirmala UI"/>
          <w:bCs/>
        </w:rPr>
        <w:t>:</w:t>
      </w:r>
    </w:p>
    <w:p w14:paraId="2139A095" w14:textId="1B590563" w:rsidR="00E720F0" w:rsidRDefault="00E720F0" w:rsidP="00943AF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255CA443" wp14:editId="0730DE5E">
            <wp:simplePos x="0" y="0"/>
            <wp:positionH relativeFrom="column">
              <wp:posOffset>1478280</wp:posOffset>
            </wp:positionH>
            <wp:positionV relativeFrom="paragraph">
              <wp:posOffset>337185</wp:posOffset>
            </wp:positionV>
            <wp:extent cx="4229100" cy="2726690"/>
            <wp:effectExtent l="0" t="0" r="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7" t="21474" r="46063" b="34514"/>
                    <a:stretch/>
                  </pic:blipFill>
                  <pic:spPr bwMode="auto">
                    <a:xfrm>
                      <a:off x="0" y="0"/>
                      <a:ext cx="42291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62B1D" w14:textId="11BD0442" w:rsidR="00E720F0" w:rsidRDefault="00E720F0" w:rsidP="00943AF3">
      <w:pPr>
        <w:pStyle w:val="Prrafodelista"/>
        <w:ind w:left="720"/>
        <w:jc w:val="both"/>
        <w:rPr>
          <w:noProof/>
        </w:rPr>
      </w:pPr>
    </w:p>
    <w:p w14:paraId="2CA4E734" w14:textId="17712275" w:rsidR="00E720F0" w:rsidRPr="00132C1F" w:rsidRDefault="00E720F0" w:rsidP="00943AF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C44CD47" w14:textId="78CF5E01" w:rsidR="00132C1F" w:rsidRDefault="00132C1F" w:rsidP="00132C1F">
      <w:pPr>
        <w:jc w:val="both"/>
        <w:rPr>
          <w:rFonts w:ascii="Nirmala UI" w:hAnsi="Nirmala UI" w:cs="Nirmala UI"/>
          <w:bCs/>
        </w:rPr>
      </w:pPr>
    </w:p>
    <w:p w14:paraId="46564134" w14:textId="3B9D22DB" w:rsidR="00E720F0" w:rsidRDefault="00E720F0" w:rsidP="00132C1F">
      <w:pPr>
        <w:jc w:val="both"/>
        <w:rPr>
          <w:rFonts w:ascii="Nirmala UI" w:hAnsi="Nirmala UI" w:cs="Nirmala UI"/>
          <w:bCs/>
        </w:rPr>
      </w:pPr>
    </w:p>
    <w:p w14:paraId="164EED59" w14:textId="6CF4353D" w:rsidR="00E720F0" w:rsidRDefault="00E720F0" w:rsidP="00132C1F">
      <w:pPr>
        <w:jc w:val="both"/>
        <w:rPr>
          <w:rFonts w:ascii="Nirmala UI" w:hAnsi="Nirmala UI" w:cs="Nirmala UI"/>
          <w:bCs/>
        </w:rPr>
      </w:pPr>
    </w:p>
    <w:p w14:paraId="6FAB510E" w14:textId="1A517582" w:rsidR="00E720F0" w:rsidRDefault="00E720F0" w:rsidP="00132C1F">
      <w:pPr>
        <w:jc w:val="both"/>
        <w:rPr>
          <w:rFonts w:ascii="Nirmala UI" w:hAnsi="Nirmala UI" w:cs="Nirmala UI"/>
          <w:bCs/>
        </w:rPr>
      </w:pPr>
    </w:p>
    <w:p w14:paraId="4215B399" w14:textId="77777777" w:rsidR="00E720F0" w:rsidRDefault="00E720F0" w:rsidP="00132C1F">
      <w:pPr>
        <w:jc w:val="both"/>
        <w:rPr>
          <w:rFonts w:ascii="Nirmala UI" w:hAnsi="Nirmala UI" w:cs="Nirmala UI"/>
          <w:bCs/>
        </w:rPr>
      </w:pPr>
    </w:p>
    <w:p w14:paraId="6683DE34" w14:textId="77777777" w:rsidR="00132C1F" w:rsidRDefault="00132C1F" w:rsidP="00132C1F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6BF060AE" w14:textId="73B691CB" w:rsidR="00132C1F" w:rsidRDefault="00A27312" w:rsidP="00132C1F">
      <w:pPr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5A0484B8" wp14:editId="534A059C">
            <wp:simplePos x="0" y="0"/>
            <wp:positionH relativeFrom="margin">
              <wp:posOffset>1195705</wp:posOffset>
            </wp:positionH>
            <wp:positionV relativeFrom="paragraph">
              <wp:posOffset>275590</wp:posOffset>
            </wp:positionV>
            <wp:extent cx="4505325" cy="2217420"/>
            <wp:effectExtent l="0" t="0" r="9525" b="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7" t="20836" r="46302" b="45996"/>
                    <a:stretch/>
                  </pic:blipFill>
                  <pic:spPr bwMode="auto">
                    <a:xfrm>
                      <a:off x="0" y="0"/>
                      <a:ext cx="45053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381FB" w14:textId="42E74E73" w:rsidR="00A27312" w:rsidRDefault="00A27312" w:rsidP="00132C1F">
      <w:pPr>
        <w:jc w:val="both"/>
        <w:rPr>
          <w:noProof/>
        </w:rPr>
      </w:pPr>
    </w:p>
    <w:p w14:paraId="7F48AE9D" w14:textId="3EB96134" w:rsidR="00A87F5C" w:rsidRDefault="00A87F5C" w:rsidP="00132C1F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1B462610" wp14:editId="28412A8D">
            <wp:simplePos x="0" y="0"/>
            <wp:positionH relativeFrom="margin">
              <wp:posOffset>495300</wp:posOffset>
            </wp:positionH>
            <wp:positionV relativeFrom="paragraph">
              <wp:posOffset>245745</wp:posOffset>
            </wp:positionV>
            <wp:extent cx="5654040" cy="2179320"/>
            <wp:effectExtent l="0" t="0" r="3810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18498" r="11621" b="26435"/>
                    <a:stretch/>
                  </pic:blipFill>
                  <pic:spPr bwMode="auto">
                    <a:xfrm>
                      <a:off x="0" y="0"/>
                      <a:ext cx="56540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9F3B6" w14:textId="594287C5" w:rsidR="00132C1F" w:rsidRDefault="00132C1F" w:rsidP="00132C1F">
      <w:pPr>
        <w:jc w:val="both"/>
        <w:rPr>
          <w:rFonts w:ascii="Nirmala UI" w:hAnsi="Nirmala UI" w:cs="Nirmala UI"/>
          <w:bCs/>
        </w:rPr>
      </w:pPr>
    </w:p>
    <w:p w14:paraId="2E09A478" w14:textId="77777777" w:rsidR="00132C1F" w:rsidRDefault="00132C1F" w:rsidP="00C71F2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194BD24" w14:textId="070EC831" w:rsidR="00732BDB" w:rsidRPr="00007049" w:rsidRDefault="00732BDB" w:rsidP="00732BDB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9" w:name="_Toc96709508"/>
      <w:r w:rsidRPr="00007049">
        <w:rPr>
          <w:rFonts w:ascii="Poppins" w:hAnsi="Poppins" w:cs="Poppins"/>
          <w:noProof/>
          <w:color w:val="FFC000"/>
          <w:sz w:val="32"/>
          <w:szCs w:val="32"/>
        </w:rPr>
        <w:t xml:space="preserve">Comprobaciones mediante 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>Gftp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>:</w:t>
      </w:r>
      <w:bookmarkEnd w:id="9"/>
    </w:p>
    <w:p w14:paraId="5D22C3C2" w14:textId="19BCE004" w:rsidR="00A87F5C" w:rsidRDefault="00A87F5C" w:rsidP="00A87F5C"/>
    <w:p w14:paraId="643B433C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Las comprobaciones de funcionamiento mediante terminal la vamos a realizar de la siguiente manera:</w:t>
      </w:r>
    </w:p>
    <w:p w14:paraId="508F372D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144A625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Conectándonos mediante la </w:t>
      </w:r>
      <w:r w:rsidRPr="00007049">
        <w:rPr>
          <w:rFonts w:ascii="Nirmala UI" w:hAnsi="Nirmala UI" w:cs="Nirmala UI"/>
          <w:b/>
          <w:color w:val="0070C0"/>
        </w:rPr>
        <w:t>IP del servidor</w:t>
      </w:r>
      <w:r>
        <w:rPr>
          <w:rFonts w:ascii="Nirmala UI" w:hAnsi="Nirmala UI" w:cs="Nirmala UI"/>
          <w:bCs/>
        </w:rPr>
        <w:t>;</w:t>
      </w:r>
    </w:p>
    <w:p w14:paraId="61A6A963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Conectándonos mediante el </w:t>
      </w:r>
      <w:r w:rsidRPr="00007049">
        <w:rPr>
          <w:rFonts w:ascii="Nirmala UI" w:hAnsi="Nirmala UI" w:cs="Nirmala UI"/>
          <w:b/>
          <w:color w:val="0070C0"/>
        </w:rPr>
        <w:t>dominio del servidor</w:t>
      </w:r>
      <w:r>
        <w:rPr>
          <w:rFonts w:ascii="Nirmala UI" w:hAnsi="Nirmala UI" w:cs="Nirmala UI"/>
          <w:bCs/>
        </w:rPr>
        <w:t>.</w:t>
      </w:r>
    </w:p>
    <w:p w14:paraId="51BD33E6" w14:textId="6B8D9D56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32D9D8E4" w14:textId="6A6264FD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5BC926A9" w14:textId="4EDCF8AF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0E3D42DF" w14:textId="5F3B0AB3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77165CE0" w14:textId="2FF5F423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09A3B8D0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627CDED6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Primero vamos a empezar con las comprobaciones mediante la </w:t>
      </w:r>
      <w:r w:rsidRPr="00007049">
        <w:rPr>
          <w:rFonts w:ascii="Nirmala UI" w:hAnsi="Nirmala UI" w:cs="Nirmala UI"/>
          <w:b/>
          <w:color w:val="0070C0"/>
        </w:rPr>
        <w:t>dirección IP del servidor</w:t>
      </w:r>
      <w:r>
        <w:rPr>
          <w:rFonts w:ascii="Nirmala UI" w:hAnsi="Nirmala UI" w:cs="Nirmala UI"/>
          <w:bCs/>
        </w:rPr>
        <w:t>:</w:t>
      </w:r>
    </w:p>
    <w:p w14:paraId="6B7DA13D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D9F97C5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:</w:t>
      </w:r>
    </w:p>
    <w:p w14:paraId="7E8E4F15" w14:textId="77777777" w:rsidR="00E21179" w:rsidRDefault="00E21179" w:rsidP="00E21179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5A99DA59" w14:textId="77777777" w:rsidR="000537A6" w:rsidRDefault="000537A6" w:rsidP="00E21179">
      <w:pPr>
        <w:pStyle w:val="Prrafodelista"/>
        <w:ind w:left="1800"/>
        <w:jc w:val="both"/>
        <w:rPr>
          <w:noProof/>
        </w:rPr>
      </w:pPr>
    </w:p>
    <w:p w14:paraId="347CD5C3" w14:textId="276EA417" w:rsidR="00E21179" w:rsidRDefault="000537A6" w:rsidP="00E21179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4DF30DD4" wp14:editId="2237A3CE">
            <wp:extent cx="4695190" cy="242213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6" t="11907"/>
                    <a:stretch/>
                  </pic:blipFill>
                  <pic:spPr bwMode="auto">
                    <a:xfrm>
                      <a:off x="0" y="0"/>
                      <a:ext cx="4705327" cy="242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5A81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7E99D755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6EE6DB3A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2007C7DF" w14:textId="6A55EFDA" w:rsidR="00C329B6" w:rsidRDefault="00C329B6" w:rsidP="00C329B6">
      <w:pPr>
        <w:tabs>
          <w:tab w:val="left" w:pos="2052"/>
        </w:tabs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3149957D" wp14:editId="72BEE590">
            <wp:simplePos x="0" y="0"/>
            <wp:positionH relativeFrom="margin">
              <wp:posOffset>1112520</wp:posOffset>
            </wp:positionH>
            <wp:positionV relativeFrom="paragraph">
              <wp:posOffset>300990</wp:posOffset>
            </wp:positionV>
            <wp:extent cx="4678680" cy="2444750"/>
            <wp:effectExtent l="0" t="0" r="7620" b="0"/>
            <wp:wrapTopAndBottom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10631"/>
                    <a:stretch/>
                  </pic:blipFill>
                  <pic:spPr bwMode="auto">
                    <a:xfrm>
                      <a:off x="0" y="0"/>
                      <a:ext cx="467868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" w:hAnsi="Nirmala UI" w:cs="Nirmala UI"/>
          <w:bCs/>
        </w:rPr>
        <w:tab/>
      </w:r>
    </w:p>
    <w:p w14:paraId="297529F2" w14:textId="135977CF" w:rsidR="00E21179" w:rsidRDefault="00E21179" w:rsidP="00C329B6">
      <w:pPr>
        <w:tabs>
          <w:tab w:val="left" w:pos="2052"/>
        </w:tabs>
        <w:jc w:val="both"/>
        <w:rPr>
          <w:rFonts w:ascii="Nirmala UI" w:hAnsi="Nirmala UI" w:cs="Nirmala UI"/>
          <w:bCs/>
        </w:rPr>
      </w:pPr>
    </w:p>
    <w:p w14:paraId="0ED6F5B8" w14:textId="77777777" w:rsidR="00E21179" w:rsidRPr="003B51B5" w:rsidRDefault="00E21179" w:rsidP="00E21179">
      <w:pPr>
        <w:jc w:val="both"/>
        <w:rPr>
          <w:rFonts w:ascii="Nirmala UI" w:hAnsi="Nirmala UI" w:cs="Nirmala UI"/>
          <w:bCs/>
        </w:rPr>
      </w:pPr>
    </w:p>
    <w:p w14:paraId="679D4E49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8D13A70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DBB8E17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F46D310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B1BC3F6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3398237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28B26FA" w14:textId="77777777" w:rsidR="00E21179" w:rsidRPr="00C329B6" w:rsidRDefault="00E21179" w:rsidP="00C329B6">
      <w:pPr>
        <w:jc w:val="both"/>
        <w:rPr>
          <w:rFonts w:ascii="Nirmala UI" w:hAnsi="Nirmala UI" w:cs="Nirmala UI"/>
          <w:bCs/>
        </w:rPr>
      </w:pPr>
    </w:p>
    <w:p w14:paraId="5F634A31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Y ahora mediante el </w:t>
      </w:r>
      <w:r w:rsidRPr="00007049">
        <w:rPr>
          <w:rFonts w:ascii="Nirmala UI" w:hAnsi="Nirmala UI" w:cs="Nirmala UI"/>
          <w:b/>
          <w:color w:val="0070C0"/>
        </w:rPr>
        <w:t>dominio del servidor</w:t>
      </w:r>
      <w:r>
        <w:rPr>
          <w:rFonts w:ascii="Nirmala UI" w:hAnsi="Nirmala UI" w:cs="Nirmala UI"/>
          <w:bCs/>
        </w:rPr>
        <w:t>:</w:t>
      </w:r>
    </w:p>
    <w:p w14:paraId="7F221FED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B2FB70A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:</w:t>
      </w:r>
    </w:p>
    <w:p w14:paraId="508DE2DB" w14:textId="77777777" w:rsidR="00E21179" w:rsidRDefault="00E21179" w:rsidP="00E21179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45AA5490" w14:textId="77777777" w:rsidR="00C329B6" w:rsidRDefault="00C329B6" w:rsidP="00E21179">
      <w:pPr>
        <w:pStyle w:val="Prrafodelista"/>
        <w:ind w:left="1800"/>
        <w:jc w:val="both"/>
        <w:rPr>
          <w:noProof/>
        </w:rPr>
      </w:pPr>
    </w:p>
    <w:p w14:paraId="6E44DECC" w14:textId="605C07F6" w:rsidR="00E21179" w:rsidRDefault="00C329B6" w:rsidP="00E21179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inline distT="0" distB="0" distL="0" distR="0" wp14:anchorId="1EAD9B59" wp14:editId="27FEE6CB">
            <wp:extent cx="4801870" cy="2501078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6" t="11056"/>
                    <a:stretch/>
                  </pic:blipFill>
                  <pic:spPr bwMode="auto">
                    <a:xfrm>
                      <a:off x="0" y="0"/>
                      <a:ext cx="4812683" cy="250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1FE2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7BE810F7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10DFDB34" w14:textId="32591329" w:rsidR="00E21179" w:rsidRDefault="00E21179" w:rsidP="00E21179">
      <w:pPr>
        <w:jc w:val="both"/>
        <w:rPr>
          <w:noProof/>
        </w:rPr>
      </w:pPr>
    </w:p>
    <w:p w14:paraId="0793D9EA" w14:textId="0B610B48" w:rsidR="00E54E66" w:rsidRDefault="00E54E66" w:rsidP="00E21179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88640" behindDoc="0" locked="0" layoutInCell="1" allowOverlap="1" wp14:anchorId="4E6AD529" wp14:editId="4840B6C0">
            <wp:simplePos x="0" y="0"/>
            <wp:positionH relativeFrom="column">
              <wp:posOffset>1173480</wp:posOffset>
            </wp:positionH>
            <wp:positionV relativeFrom="paragraph">
              <wp:posOffset>283210</wp:posOffset>
            </wp:positionV>
            <wp:extent cx="4796155" cy="2506980"/>
            <wp:effectExtent l="0" t="0" r="4445" b="7620"/>
            <wp:wrapTopAndBottom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10631"/>
                    <a:stretch/>
                  </pic:blipFill>
                  <pic:spPr bwMode="auto">
                    <a:xfrm>
                      <a:off x="0" y="0"/>
                      <a:ext cx="479615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0D507" w14:textId="11B2973F" w:rsidR="00E54E66" w:rsidRDefault="00E54E66" w:rsidP="00E21179">
      <w:pPr>
        <w:jc w:val="both"/>
        <w:rPr>
          <w:rFonts w:ascii="Nirmala UI" w:hAnsi="Nirmala UI" w:cs="Nirmala UI"/>
          <w:bCs/>
        </w:rPr>
      </w:pPr>
    </w:p>
    <w:p w14:paraId="76E91CF3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680885EB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A067B17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5ACD85A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2F4DAF8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68159F9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B65854B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2721C7D" w14:textId="77777777" w:rsidR="00E21179" w:rsidRPr="00E54E66" w:rsidRDefault="00E21179" w:rsidP="00E54E66">
      <w:pPr>
        <w:jc w:val="both"/>
        <w:rPr>
          <w:rFonts w:ascii="Nirmala UI" w:hAnsi="Nirmala UI" w:cs="Nirmala UI"/>
          <w:bCs/>
        </w:rPr>
      </w:pPr>
    </w:p>
    <w:p w14:paraId="4EBBC30C" w14:textId="77777777" w:rsidR="00E21179" w:rsidRPr="00132C1F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>Para comprobar que el servidor funciona perfectamente, probaré a descargar un archivo de cada uno de los usuarios:</w:t>
      </w:r>
    </w:p>
    <w:p w14:paraId="143682D2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A457581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</w:t>
      </w:r>
      <w:r w:rsidRPr="00007049">
        <w:rPr>
          <w:rFonts w:ascii="Nirmala UI" w:hAnsi="Nirmala UI" w:cs="Nirmala UI"/>
          <w:b/>
          <w:color w:val="0070C0"/>
        </w:rPr>
        <w:t>descargaremos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un archivo:</w:t>
      </w:r>
    </w:p>
    <w:p w14:paraId="25B986B8" w14:textId="7544D30D" w:rsidR="00E21179" w:rsidRDefault="00E21179" w:rsidP="00E21179">
      <w:pPr>
        <w:pStyle w:val="Prrafodelista"/>
        <w:ind w:left="1800"/>
        <w:jc w:val="both"/>
        <w:rPr>
          <w:noProof/>
        </w:rPr>
      </w:pPr>
    </w:p>
    <w:p w14:paraId="1953AF79" w14:textId="77777777" w:rsidR="0076327D" w:rsidRDefault="0076327D" w:rsidP="00E21179">
      <w:pPr>
        <w:pStyle w:val="Prrafodelista"/>
        <w:ind w:left="1800"/>
        <w:jc w:val="both"/>
        <w:rPr>
          <w:noProof/>
        </w:rPr>
      </w:pPr>
    </w:p>
    <w:p w14:paraId="6C618731" w14:textId="64417F1C" w:rsidR="0076327D" w:rsidRDefault="0076327D" w:rsidP="00E21179">
      <w:pPr>
        <w:pStyle w:val="Prrafodelista"/>
        <w:ind w:left="1800"/>
        <w:jc w:val="both"/>
        <w:rPr>
          <w:rFonts w:ascii="Nirmala UI" w:hAnsi="Nirmala UI" w:cs="Nirmala UI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FB63156" wp14:editId="5FC9E644">
                <wp:simplePos x="0" y="0"/>
                <wp:positionH relativeFrom="column">
                  <wp:posOffset>3665220</wp:posOffset>
                </wp:positionH>
                <wp:positionV relativeFrom="paragraph">
                  <wp:posOffset>1221740</wp:posOffset>
                </wp:positionV>
                <wp:extent cx="144780" cy="121920"/>
                <wp:effectExtent l="0" t="0" r="26670" b="1143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477" id="Rectángulo 208" o:spid="_x0000_s1026" style="position:absolute;margin-left:288.6pt;margin-top:96.2pt;width:11.4pt;height:9.6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9C6442" wp14:editId="70E6B465">
            <wp:extent cx="5030470" cy="2626408"/>
            <wp:effectExtent l="0" t="0" r="0" b="254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6" t="10843"/>
                    <a:stretch/>
                  </pic:blipFill>
                  <pic:spPr bwMode="auto">
                    <a:xfrm>
                      <a:off x="0" y="0"/>
                      <a:ext cx="5043205" cy="26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9DAFD" w14:textId="77777777" w:rsidR="00154D08" w:rsidRPr="00154D08" w:rsidRDefault="00154D08" w:rsidP="00154D08">
      <w:pPr>
        <w:jc w:val="both"/>
        <w:rPr>
          <w:rFonts w:ascii="Nirmala UI" w:hAnsi="Nirmala UI" w:cs="Nirmala UI"/>
          <w:bCs/>
        </w:rPr>
      </w:pPr>
    </w:p>
    <w:p w14:paraId="062F2303" w14:textId="77777777" w:rsidR="00E21179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Comprobaremos que se ha </w:t>
      </w:r>
      <w:r w:rsidRPr="00007049">
        <w:rPr>
          <w:rFonts w:ascii="Nirmala UI" w:hAnsi="Nirmala UI" w:cs="Nirmala UI"/>
          <w:b/>
          <w:color w:val="0070C0"/>
        </w:rPr>
        <w:t>descargado</w:t>
      </w:r>
      <w:r>
        <w:rPr>
          <w:rFonts w:ascii="Nirmala UI" w:hAnsi="Nirmala UI" w:cs="Nirmala UI"/>
          <w:bCs/>
        </w:rPr>
        <w:t>:</w:t>
      </w:r>
    </w:p>
    <w:p w14:paraId="595EEB34" w14:textId="0B796B61" w:rsidR="00E21179" w:rsidRDefault="00154D08" w:rsidP="00E21179">
      <w:pPr>
        <w:pStyle w:val="Prrafodelista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F94AC6F" wp14:editId="21453108">
            <wp:simplePos x="0" y="0"/>
            <wp:positionH relativeFrom="column">
              <wp:posOffset>1188720</wp:posOffset>
            </wp:positionH>
            <wp:positionV relativeFrom="paragraph">
              <wp:posOffset>366395</wp:posOffset>
            </wp:positionV>
            <wp:extent cx="4899660" cy="1966407"/>
            <wp:effectExtent l="0" t="0" r="0" b="0"/>
            <wp:wrapTopAndBottom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96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13FCD5" w14:textId="3C470436" w:rsidR="00154D08" w:rsidRDefault="00154D08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971FDD0" w14:textId="77777777" w:rsidR="00E21179" w:rsidRDefault="00E21179" w:rsidP="00E21179">
      <w:pPr>
        <w:pStyle w:val="Prrafodelista"/>
        <w:ind w:left="720"/>
        <w:jc w:val="both"/>
        <w:rPr>
          <w:noProof/>
        </w:rPr>
      </w:pPr>
    </w:p>
    <w:p w14:paraId="1522D8D3" w14:textId="77777777" w:rsidR="00E21179" w:rsidRPr="00132C1F" w:rsidRDefault="00E21179" w:rsidP="00E211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4E4DC55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0AE5A63D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2727214B" w14:textId="4C1920F5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7B124419" w14:textId="4893B6C4" w:rsidR="00154D08" w:rsidRDefault="00154D08" w:rsidP="00E21179">
      <w:pPr>
        <w:jc w:val="both"/>
        <w:rPr>
          <w:rFonts w:ascii="Nirmala UI" w:hAnsi="Nirmala UI" w:cs="Nirmala UI"/>
          <w:bCs/>
        </w:rPr>
      </w:pPr>
    </w:p>
    <w:p w14:paraId="65D74821" w14:textId="77777777" w:rsidR="00154D08" w:rsidRDefault="00154D08" w:rsidP="00E21179">
      <w:pPr>
        <w:jc w:val="both"/>
        <w:rPr>
          <w:rFonts w:ascii="Nirmala UI" w:hAnsi="Nirmala UI" w:cs="Nirmala UI"/>
          <w:bCs/>
        </w:rPr>
      </w:pPr>
    </w:p>
    <w:p w14:paraId="2334F764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42037332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19672407" w14:textId="77777777" w:rsidR="00E21179" w:rsidRDefault="00E21179" w:rsidP="00E21179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6155EBB6" w14:textId="13EBAD2E" w:rsidR="00D16F5E" w:rsidRDefault="00D16F5E" w:rsidP="00E21179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35F7F59" wp14:editId="58FCBD06">
                <wp:simplePos x="0" y="0"/>
                <wp:positionH relativeFrom="column">
                  <wp:posOffset>3718560</wp:posOffset>
                </wp:positionH>
                <wp:positionV relativeFrom="paragraph">
                  <wp:posOffset>1525270</wp:posOffset>
                </wp:positionV>
                <wp:extent cx="121920" cy="160020"/>
                <wp:effectExtent l="0" t="0" r="11430" b="11430"/>
                <wp:wrapNone/>
                <wp:docPr id="211" name="Rectá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4122F" id="Rectángulo 211" o:spid="_x0000_s1026" style="position:absolute;margin-left:292.8pt;margin-top:120.1pt;width:9.6pt;height:12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50379C86" wp14:editId="70236656">
            <wp:simplePos x="0" y="0"/>
            <wp:positionH relativeFrom="margin">
              <wp:posOffset>1120140</wp:posOffset>
            </wp:positionH>
            <wp:positionV relativeFrom="paragraph">
              <wp:posOffset>283210</wp:posOffset>
            </wp:positionV>
            <wp:extent cx="5158740" cy="2686685"/>
            <wp:effectExtent l="0" t="0" r="3810" b="0"/>
            <wp:wrapTopAndBottom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 t="10945"/>
                    <a:stretch/>
                  </pic:blipFill>
                  <pic:spPr bwMode="auto">
                    <a:xfrm>
                      <a:off x="0" y="0"/>
                      <a:ext cx="515874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DD25F" w14:textId="5F969043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12C2B525" w14:textId="77777777" w:rsidR="00D16F5E" w:rsidRDefault="00D16F5E" w:rsidP="00D16F5E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Comprobaremos que se ha </w:t>
      </w:r>
      <w:r w:rsidRPr="00007049">
        <w:rPr>
          <w:rFonts w:ascii="Nirmala UI" w:hAnsi="Nirmala UI" w:cs="Nirmala UI"/>
          <w:b/>
          <w:color w:val="0070C0"/>
        </w:rPr>
        <w:t>descargado</w:t>
      </w:r>
      <w:r>
        <w:rPr>
          <w:rFonts w:ascii="Nirmala UI" w:hAnsi="Nirmala UI" w:cs="Nirmala UI"/>
          <w:bCs/>
        </w:rPr>
        <w:t>:</w:t>
      </w:r>
    </w:p>
    <w:p w14:paraId="6CDC5855" w14:textId="06EEE9A6" w:rsidR="00E21179" w:rsidRDefault="001D16C1" w:rsidP="00E21179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1689B926" wp14:editId="762D1C8A">
            <wp:simplePos x="0" y="0"/>
            <wp:positionH relativeFrom="column">
              <wp:posOffset>1135380</wp:posOffset>
            </wp:positionH>
            <wp:positionV relativeFrom="paragraph">
              <wp:posOffset>434975</wp:posOffset>
            </wp:positionV>
            <wp:extent cx="5077460" cy="2118360"/>
            <wp:effectExtent l="0" t="0" r="8890" b="0"/>
            <wp:wrapTopAndBottom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2" t="18498" r="17839" b="26860"/>
                    <a:stretch/>
                  </pic:blipFill>
                  <pic:spPr bwMode="auto">
                    <a:xfrm>
                      <a:off x="0" y="0"/>
                      <a:ext cx="50774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B9EB1" w14:textId="271FB852" w:rsidR="001D16C1" w:rsidRDefault="001D16C1" w:rsidP="00E21179">
      <w:pPr>
        <w:jc w:val="both"/>
        <w:rPr>
          <w:noProof/>
        </w:rPr>
      </w:pPr>
    </w:p>
    <w:p w14:paraId="5C359C34" w14:textId="5A9B4C90" w:rsidR="00E21179" w:rsidRDefault="00E21179" w:rsidP="00E21179">
      <w:pPr>
        <w:jc w:val="both"/>
        <w:rPr>
          <w:noProof/>
        </w:rPr>
      </w:pPr>
    </w:p>
    <w:p w14:paraId="0FB66351" w14:textId="77777777" w:rsidR="00E21179" w:rsidRDefault="00E21179" w:rsidP="00E21179">
      <w:pPr>
        <w:jc w:val="both"/>
        <w:rPr>
          <w:rFonts w:ascii="Nirmala UI" w:hAnsi="Nirmala UI" w:cs="Nirmala UI"/>
          <w:bCs/>
        </w:rPr>
      </w:pPr>
    </w:p>
    <w:p w14:paraId="066351D8" w14:textId="6F1A0C93" w:rsidR="00A87F5C" w:rsidRDefault="00A87F5C" w:rsidP="00A87F5C"/>
    <w:p w14:paraId="55615451" w14:textId="411CC627" w:rsidR="00CC27FA" w:rsidRDefault="00CC27FA" w:rsidP="00A87F5C"/>
    <w:p w14:paraId="07EAAE2C" w14:textId="33C121F7" w:rsidR="00CC27FA" w:rsidRDefault="00CC27FA" w:rsidP="00A87F5C"/>
    <w:p w14:paraId="1340BF13" w14:textId="35EEF42D" w:rsidR="00CC27FA" w:rsidRDefault="00CC27FA" w:rsidP="00A87F5C"/>
    <w:p w14:paraId="2B1A25A3" w14:textId="2522960A" w:rsidR="00CC27FA" w:rsidRDefault="00CC27FA" w:rsidP="00A87F5C"/>
    <w:p w14:paraId="3AE2BD79" w14:textId="77777777" w:rsidR="00CC27FA" w:rsidRPr="00A87F5C" w:rsidRDefault="00CC27FA" w:rsidP="00A87F5C"/>
    <w:p w14:paraId="3C31ADF8" w14:textId="58EBE27A" w:rsidR="00732BDB" w:rsidRDefault="00732BDB" w:rsidP="00732BDB"/>
    <w:p w14:paraId="2ACD1370" w14:textId="53BCB921" w:rsidR="00732BDB" w:rsidRPr="00007049" w:rsidRDefault="00152B40" w:rsidP="00732BDB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10" w:name="_Toc96709509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Instalación de</w:t>
      </w:r>
      <w:r w:rsidR="00732BDB" w:rsidRPr="00007049">
        <w:rPr>
          <w:rFonts w:ascii="Poppins" w:hAnsi="Poppins" w:cs="Poppins"/>
          <w:noProof/>
          <w:color w:val="FFC000"/>
          <w:sz w:val="32"/>
          <w:szCs w:val="32"/>
        </w:rPr>
        <w:t xml:space="preserve"> </w:t>
      </w:r>
      <w:r w:rsidR="00732BDB" w:rsidRPr="00007049">
        <w:rPr>
          <w:rFonts w:ascii="Poppins" w:hAnsi="Poppins" w:cs="Poppins"/>
          <w:noProof/>
          <w:color w:val="FFC000"/>
          <w:sz w:val="32"/>
          <w:szCs w:val="32"/>
        </w:rPr>
        <w:t>Filezilla</w:t>
      </w:r>
      <w:r w:rsidR="00732BDB" w:rsidRPr="00007049">
        <w:rPr>
          <w:rFonts w:ascii="Poppins" w:hAnsi="Poppins" w:cs="Poppins"/>
          <w:noProof/>
          <w:color w:val="FFC000"/>
          <w:sz w:val="32"/>
          <w:szCs w:val="32"/>
        </w:rPr>
        <w:t>:</w:t>
      </w:r>
      <w:bookmarkEnd w:id="10"/>
    </w:p>
    <w:p w14:paraId="7EF6D351" w14:textId="77777777" w:rsidR="002E2229" w:rsidRPr="00CC27FA" w:rsidRDefault="002E2229" w:rsidP="00CC27FA">
      <w:pPr>
        <w:jc w:val="both"/>
        <w:rPr>
          <w:rFonts w:ascii="Nirmala UI" w:hAnsi="Nirmala UI" w:cs="Nirmala UI"/>
          <w:bCs/>
        </w:rPr>
      </w:pPr>
    </w:p>
    <w:bookmarkEnd w:id="2"/>
    <w:p w14:paraId="24E52A2C" w14:textId="72DF7E2F" w:rsidR="00312CC0" w:rsidRDefault="0031607A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Como con </w:t>
      </w:r>
      <w:proofErr w:type="spellStart"/>
      <w:r w:rsidRPr="00007049">
        <w:rPr>
          <w:rFonts w:ascii="Nirmala UI" w:hAnsi="Nirmala UI" w:cs="Nirmala UI"/>
          <w:b/>
          <w:color w:val="0070C0"/>
        </w:rPr>
        <w:t>Gftp</w:t>
      </w:r>
      <w:proofErr w:type="spellEnd"/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ya se había explicado el proceso de instalación en la práctica anterior, en este vamos a explicar como instalar </w:t>
      </w: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en un entorno </w:t>
      </w:r>
      <w:r w:rsidRPr="00007049">
        <w:rPr>
          <w:rFonts w:ascii="Nirmala UI" w:hAnsi="Nirmala UI" w:cs="Nirmala UI"/>
          <w:b/>
          <w:color w:val="0070C0"/>
        </w:rPr>
        <w:t>Linux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</w:t>
      </w:r>
      <w:r w:rsidRPr="00007049">
        <w:rPr>
          <w:rFonts w:ascii="Nirmala UI" w:hAnsi="Nirmala UI" w:cs="Nirmala UI"/>
          <w:b/>
          <w:color w:val="0070C0"/>
        </w:rPr>
        <w:t>Ubuntu</w:t>
      </w:r>
      <w:r>
        <w:rPr>
          <w:rFonts w:ascii="Nirmala UI" w:hAnsi="Nirmala UI" w:cs="Nirmala UI"/>
          <w:bCs/>
        </w:rPr>
        <w:t>:</w:t>
      </w:r>
    </w:p>
    <w:p w14:paraId="02F8D5A0" w14:textId="1F281B0B" w:rsidR="0031607A" w:rsidRDefault="0031607A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0A22626" w14:textId="7E2FA200" w:rsidR="0031607A" w:rsidRDefault="00361699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Instalar </w:t>
      </w: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en </w:t>
      </w:r>
      <w:r w:rsidRPr="00007049">
        <w:rPr>
          <w:rFonts w:ascii="Nirmala UI" w:hAnsi="Nirmala UI" w:cs="Nirmala UI"/>
          <w:b/>
          <w:color w:val="0070C0"/>
        </w:rPr>
        <w:t>Ubuntu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es de lo más sencillo, porque se instala desde la </w:t>
      </w:r>
      <w:r w:rsidRPr="00007049">
        <w:rPr>
          <w:rFonts w:ascii="Nirmala UI" w:hAnsi="Nirmala UI" w:cs="Nirmala UI"/>
          <w:b/>
          <w:color w:val="0070C0"/>
        </w:rPr>
        <w:t>tienda de software de Ubuntu</w:t>
      </w:r>
      <w:r>
        <w:rPr>
          <w:rFonts w:ascii="Nirmala UI" w:hAnsi="Nirmala UI" w:cs="Nirmala UI"/>
          <w:bCs/>
        </w:rPr>
        <w:t xml:space="preserve">, simplemente accedemos a ella, buscamos </w:t>
      </w: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y lo instalamos:</w:t>
      </w:r>
    </w:p>
    <w:p w14:paraId="0466E406" w14:textId="699BC386" w:rsidR="00361699" w:rsidRDefault="00361699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F82EAF7" w14:textId="17A8DBB3" w:rsidR="00904E6A" w:rsidRDefault="00904E6A" w:rsidP="00324158">
      <w:pPr>
        <w:pStyle w:val="Prrafodelista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08752C1F" wp14:editId="44012AB5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4704080" cy="2865120"/>
            <wp:effectExtent l="0" t="0" r="1270" b="0"/>
            <wp:wrapTopAndBottom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6" t="5528" r="22862" b="34514"/>
                    <a:stretch/>
                  </pic:blipFill>
                  <pic:spPr bwMode="auto">
                    <a:xfrm>
                      <a:off x="0" y="0"/>
                      <a:ext cx="47040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8331E" w14:textId="2E22866B" w:rsidR="00361699" w:rsidRDefault="00361699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D8B9341" w14:textId="20BCAA73" w:rsidR="0084483A" w:rsidRDefault="0084483A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También se puede instalar mediante </w:t>
      </w:r>
      <w:r w:rsidRPr="00007049">
        <w:rPr>
          <w:rFonts w:ascii="Nirmala UI" w:hAnsi="Nirmala UI" w:cs="Nirmala UI"/>
          <w:b/>
          <w:color w:val="0070C0"/>
        </w:rPr>
        <w:t>comandos</w:t>
      </w:r>
      <w:r>
        <w:rPr>
          <w:rFonts w:ascii="Nirmala UI" w:hAnsi="Nirmala UI" w:cs="Nirmala UI"/>
          <w:bCs/>
        </w:rPr>
        <w:t xml:space="preserve">, de esta manera es también muy simple, ya que el comando </w:t>
      </w:r>
      <w:r w:rsidR="00152B40">
        <w:rPr>
          <w:rFonts w:ascii="Nirmala UI" w:hAnsi="Nirmala UI" w:cs="Nirmala UI"/>
          <w:bCs/>
        </w:rPr>
        <w:t>es:</w:t>
      </w:r>
    </w:p>
    <w:p w14:paraId="00E3C57D" w14:textId="3D1BF95E" w:rsidR="00152B40" w:rsidRDefault="00152B40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53A6463" w14:textId="4831C5D1" w:rsidR="00152B40" w:rsidRPr="00007049" w:rsidRDefault="00152B40" w:rsidP="00152B40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/>
          <w:color w:val="0070C0"/>
        </w:rPr>
      </w:pPr>
      <w:r w:rsidRPr="00007049">
        <w:rPr>
          <w:rFonts w:ascii="Nirmala UI" w:hAnsi="Nirmala UI" w:cs="Nirmala UI"/>
          <w:b/>
          <w:color w:val="0070C0"/>
        </w:rPr>
        <w:t xml:space="preserve">sudo </w:t>
      </w:r>
      <w:proofErr w:type="spellStart"/>
      <w:r w:rsidRPr="00007049">
        <w:rPr>
          <w:rFonts w:ascii="Nirmala UI" w:hAnsi="Nirmala UI" w:cs="Nirmala UI"/>
          <w:b/>
          <w:color w:val="0070C0"/>
        </w:rPr>
        <w:t>apt-get</w:t>
      </w:r>
      <w:proofErr w:type="spellEnd"/>
      <w:r w:rsidRPr="00007049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07049">
        <w:rPr>
          <w:rFonts w:ascii="Nirmala UI" w:hAnsi="Nirmala UI" w:cs="Nirmala UI"/>
          <w:b/>
          <w:color w:val="0070C0"/>
        </w:rPr>
        <w:t>install</w:t>
      </w:r>
      <w:proofErr w:type="spellEnd"/>
      <w:r w:rsidRPr="00007049">
        <w:rPr>
          <w:rFonts w:ascii="Nirmala UI" w:hAnsi="Nirmala UI" w:cs="Nirmala UI"/>
          <w:b/>
          <w:color w:val="0070C0"/>
        </w:rPr>
        <w:t xml:space="preserve"> </w:t>
      </w: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</w:p>
    <w:p w14:paraId="387ECB27" w14:textId="46BB68A2" w:rsidR="00152B40" w:rsidRDefault="00DC621A" w:rsidP="00152B40">
      <w:pPr>
        <w:jc w:val="both"/>
        <w:rPr>
          <w:rFonts w:ascii="Nirmala UI" w:hAnsi="Nirmala UI" w:cs="Nirmala UI"/>
          <w:bCs/>
        </w:rPr>
      </w:pPr>
      <w:r w:rsidRPr="00DC621A">
        <w:rPr>
          <w:rFonts w:ascii="Nirmala UI" w:hAnsi="Nirmala UI" w:cs="Nirmala UI"/>
          <w:bCs/>
        </w:rPr>
        <w:drawing>
          <wp:anchor distT="0" distB="0" distL="114300" distR="114300" simplePos="0" relativeHeight="251895808" behindDoc="0" locked="0" layoutInCell="1" allowOverlap="1" wp14:anchorId="75C9B89E" wp14:editId="7E4F2B5C">
            <wp:simplePos x="0" y="0"/>
            <wp:positionH relativeFrom="column">
              <wp:posOffset>800100</wp:posOffset>
            </wp:positionH>
            <wp:positionV relativeFrom="paragraph">
              <wp:posOffset>388620</wp:posOffset>
            </wp:positionV>
            <wp:extent cx="5105842" cy="1524132"/>
            <wp:effectExtent l="0" t="0" r="0" b="0"/>
            <wp:wrapTopAndBottom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4C141" w14:textId="3E18AAFB" w:rsidR="00152B40" w:rsidRDefault="00152B40" w:rsidP="00152B40">
      <w:pPr>
        <w:jc w:val="both"/>
        <w:rPr>
          <w:rFonts w:ascii="Nirmala UI" w:hAnsi="Nirmala UI" w:cs="Nirmala UI"/>
          <w:bCs/>
        </w:rPr>
      </w:pPr>
    </w:p>
    <w:p w14:paraId="1CEEC2EE" w14:textId="4C325932" w:rsidR="00152B40" w:rsidRDefault="00152B40" w:rsidP="00152B40">
      <w:pPr>
        <w:jc w:val="both"/>
        <w:rPr>
          <w:rFonts w:ascii="Nirmala UI" w:hAnsi="Nirmala UI" w:cs="Nirmala UI"/>
          <w:bCs/>
        </w:rPr>
      </w:pPr>
    </w:p>
    <w:p w14:paraId="652F7920" w14:textId="7ADE8C5B" w:rsidR="00152B40" w:rsidRDefault="00152B40" w:rsidP="00152B40">
      <w:pPr>
        <w:jc w:val="both"/>
        <w:rPr>
          <w:rFonts w:ascii="Nirmala UI" w:hAnsi="Nirmala UI" w:cs="Nirmala UI"/>
          <w:bCs/>
        </w:rPr>
      </w:pPr>
    </w:p>
    <w:p w14:paraId="1BB05634" w14:textId="56E7BB77" w:rsidR="00152B40" w:rsidRDefault="00152B40" w:rsidP="00152B40">
      <w:pPr>
        <w:jc w:val="both"/>
        <w:rPr>
          <w:rFonts w:ascii="Nirmala UI" w:hAnsi="Nirmala UI" w:cs="Nirmala UI"/>
          <w:bCs/>
        </w:rPr>
      </w:pPr>
    </w:p>
    <w:p w14:paraId="5CADE1FD" w14:textId="180D399B" w:rsidR="00152B40" w:rsidRPr="00007049" w:rsidRDefault="00152B40" w:rsidP="00152B40">
      <w:pPr>
        <w:pStyle w:val="Ttulo3"/>
        <w:numPr>
          <w:ilvl w:val="0"/>
          <w:numId w:val="3"/>
        </w:numPr>
        <w:rPr>
          <w:rFonts w:ascii="Poppins" w:hAnsi="Poppins" w:cs="Poppins"/>
          <w:noProof/>
          <w:color w:val="FFC000"/>
          <w:sz w:val="32"/>
          <w:szCs w:val="32"/>
        </w:rPr>
      </w:pPr>
      <w:bookmarkStart w:id="11" w:name="_Toc96709510"/>
      <w:r w:rsidRPr="00007049">
        <w:rPr>
          <w:rFonts w:ascii="Poppins" w:hAnsi="Poppins" w:cs="Poppins"/>
          <w:noProof/>
          <w:color w:val="FFC000"/>
          <w:sz w:val="32"/>
          <w:szCs w:val="32"/>
        </w:rPr>
        <w:lastRenderedPageBreak/>
        <w:t>Comprobación mediante</w:t>
      </w:r>
      <w:r w:rsidRPr="00007049">
        <w:rPr>
          <w:rFonts w:ascii="Poppins" w:hAnsi="Poppins" w:cs="Poppins"/>
          <w:noProof/>
          <w:color w:val="FFC000"/>
          <w:sz w:val="32"/>
          <w:szCs w:val="32"/>
        </w:rPr>
        <w:t xml:space="preserve"> Filezilla:</w:t>
      </w:r>
      <w:bookmarkEnd w:id="11"/>
    </w:p>
    <w:p w14:paraId="4E679B4A" w14:textId="77777777" w:rsidR="004B13E3" w:rsidRPr="004B13E3" w:rsidRDefault="004B13E3" w:rsidP="004B13E3"/>
    <w:p w14:paraId="5B9092D9" w14:textId="7484098B" w:rsidR="00DC621A" w:rsidRDefault="004B13E3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Para abrir </w:t>
      </w: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>
        <w:rPr>
          <w:rFonts w:ascii="Nirmala UI" w:hAnsi="Nirmala UI" w:cs="Nirmala UI"/>
          <w:bCs/>
        </w:rPr>
        <w:t xml:space="preserve">, lo podemos hacer o mediante </w:t>
      </w:r>
      <w:r w:rsidRPr="00007049">
        <w:rPr>
          <w:rFonts w:ascii="Nirmala UI" w:hAnsi="Nirmala UI" w:cs="Nirmala UI"/>
          <w:b/>
          <w:color w:val="0070C0"/>
        </w:rPr>
        <w:t>comandos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o </w:t>
      </w:r>
      <w:r w:rsidRPr="00007049">
        <w:rPr>
          <w:rFonts w:ascii="Nirmala UI" w:hAnsi="Nirmala UI" w:cs="Nirmala UI"/>
          <w:b/>
          <w:color w:val="0070C0"/>
        </w:rPr>
        <w:t>interfaz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 w:rsidRPr="00007049">
        <w:rPr>
          <w:rFonts w:ascii="Nirmala UI" w:hAnsi="Nirmala UI" w:cs="Nirmala UI"/>
          <w:b/>
          <w:color w:val="0070C0"/>
        </w:rPr>
        <w:t>gráfica</w:t>
      </w:r>
      <w:r w:rsidR="006B17AA">
        <w:rPr>
          <w:rFonts w:ascii="Nirmala UI" w:hAnsi="Nirmala UI" w:cs="Nirmala UI"/>
          <w:bCs/>
        </w:rPr>
        <w:t xml:space="preserve">, con </w:t>
      </w:r>
      <w:r w:rsidR="006B17AA" w:rsidRPr="00007049">
        <w:rPr>
          <w:rFonts w:ascii="Nirmala UI" w:hAnsi="Nirmala UI" w:cs="Nirmala UI"/>
          <w:b/>
          <w:color w:val="0070C0"/>
        </w:rPr>
        <w:t>comandos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r w:rsidR="006B17AA">
        <w:rPr>
          <w:rFonts w:ascii="Nirmala UI" w:hAnsi="Nirmala UI" w:cs="Nirmala UI"/>
          <w:bCs/>
        </w:rPr>
        <w:t xml:space="preserve">simplemente ejecutamos </w:t>
      </w:r>
      <w:r w:rsidR="00007049" w:rsidRPr="00007049">
        <w:rPr>
          <w:rFonts w:ascii="Nirmala UI" w:hAnsi="Nirmala UI" w:cs="Nirmala UI"/>
          <w:b/>
          <w:color w:val="0070C0"/>
        </w:rPr>
        <w:t>“</w:t>
      </w:r>
      <w:r w:rsidR="006B17AA" w:rsidRPr="00007049">
        <w:rPr>
          <w:rFonts w:ascii="Nirmala UI" w:hAnsi="Nirmala UI" w:cs="Nirmala UI"/>
          <w:b/>
          <w:color w:val="0070C0"/>
        </w:rPr>
        <w:t>sudo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proofErr w:type="spellStart"/>
      <w:r w:rsidR="00007049" w:rsidRPr="00007049">
        <w:rPr>
          <w:rFonts w:ascii="Nirmala UI" w:hAnsi="Nirmala UI" w:cs="Nirmala UI"/>
          <w:b/>
          <w:color w:val="0070C0"/>
        </w:rPr>
        <w:t>F</w:t>
      </w:r>
      <w:r w:rsidR="006B17AA" w:rsidRPr="00007049">
        <w:rPr>
          <w:rFonts w:ascii="Nirmala UI" w:hAnsi="Nirmala UI" w:cs="Nirmala UI"/>
          <w:b/>
          <w:color w:val="0070C0"/>
        </w:rPr>
        <w:t>ilezilla</w:t>
      </w:r>
      <w:proofErr w:type="spellEnd"/>
      <w:r w:rsidR="00007049">
        <w:rPr>
          <w:rFonts w:ascii="Nirmala UI" w:hAnsi="Nirmala UI" w:cs="Nirmala UI"/>
          <w:b/>
          <w:color w:val="0070C0"/>
        </w:rPr>
        <w:t>”</w:t>
      </w:r>
      <w:r w:rsidR="006B17AA">
        <w:rPr>
          <w:rFonts w:ascii="Nirmala UI" w:hAnsi="Nirmala UI" w:cs="Nirmala UI"/>
          <w:bCs/>
        </w:rPr>
        <w:t xml:space="preserve">, en el caso de </w:t>
      </w:r>
      <w:r w:rsidR="006B17AA" w:rsidRPr="00007049">
        <w:rPr>
          <w:rFonts w:ascii="Nirmala UI" w:hAnsi="Nirmala UI" w:cs="Nirmala UI"/>
          <w:b/>
          <w:color w:val="0070C0"/>
        </w:rPr>
        <w:t>interfaz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r w:rsidR="006B17AA" w:rsidRPr="00007049">
        <w:rPr>
          <w:rFonts w:ascii="Nirmala UI" w:hAnsi="Nirmala UI" w:cs="Nirmala UI"/>
          <w:b/>
          <w:color w:val="0070C0"/>
        </w:rPr>
        <w:t>gráfica</w:t>
      </w:r>
      <w:r w:rsidR="006B17AA">
        <w:rPr>
          <w:rFonts w:ascii="Nirmala UI" w:hAnsi="Nirmala UI" w:cs="Nirmala UI"/>
          <w:bCs/>
        </w:rPr>
        <w:t xml:space="preserve">, abriremos el </w:t>
      </w:r>
      <w:r w:rsidR="006B17AA" w:rsidRPr="00007049">
        <w:rPr>
          <w:rFonts w:ascii="Nirmala UI" w:hAnsi="Nirmala UI" w:cs="Nirmala UI"/>
          <w:b/>
          <w:color w:val="0070C0"/>
        </w:rPr>
        <w:t>box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r w:rsidR="006B17AA" w:rsidRPr="00007049">
        <w:rPr>
          <w:rFonts w:ascii="Nirmala UI" w:hAnsi="Nirmala UI" w:cs="Nirmala UI"/>
          <w:b/>
          <w:color w:val="0070C0"/>
        </w:rPr>
        <w:t>de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r w:rsidR="006B17AA" w:rsidRPr="00007049">
        <w:rPr>
          <w:rFonts w:ascii="Nirmala UI" w:hAnsi="Nirmala UI" w:cs="Nirmala UI"/>
          <w:b/>
          <w:color w:val="0070C0"/>
        </w:rPr>
        <w:t>aplicaciones</w:t>
      </w:r>
      <w:r w:rsidR="006B17AA" w:rsidRPr="00007049">
        <w:rPr>
          <w:rFonts w:ascii="Nirmala UI" w:hAnsi="Nirmala UI" w:cs="Nirmala UI"/>
          <w:bCs/>
          <w:color w:val="0070C0"/>
        </w:rPr>
        <w:t xml:space="preserve"> </w:t>
      </w:r>
      <w:r w:rsidR="006B17AA">
        <w:rPr>
          <w:rFonts w:ascii="Nirmala UI" w:hAnsi="Nirmala UI" w:cs="Nirmala UI"/>
          <w:bCs/>
        </w:rPr>
        <w:t xml:space="preserve">y buscaremos </w:t>
      </w:r>
      <w:proofErr w:type="spellStart"/>
      <w:r w:rsidR="006B17AA"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 w:rsidR="006B17AA">
        <w:rPr>
          <w:rFonts w:ascii="Nirmala UI" w:hAnsi="Nirmala UI" w:cs="Nirmala UI"/>
          <w:bCs/>
        </w:rPr>
        <w:t>.</w:t>
      </w:r>
    </w:p>
    <w:p w14:paraId="2632D483" w14:textId="070F69DA" w:rsidR="006B17AA" w:rsidRDefault="006B17AA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55C95E0" w14:textId="3CD870E2" w:rsidR="006B17AA" w:rsidRDefault="006B17AA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  <w:proofErr w:type="spellStart"/>
      <w:r w:rsidRPr="00007049">
        <w:rPr>
          <w:rFonts w:ascii="Nirmala UI" w:hAnsi="Nirmala UI" w:cs="Nirmala UI"/>
          <w:b/>
          <w:color w:val="0070C0"/>
        </w:rPr>
        <w:t>Filezilla</w:t>
      </w:r>
      <w:proofErr w:type="spellEnd"/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es prácticamente igual a </w:t>
      </w:r>
      <w:proofErr w:type="spellStart"/>
      <w:r w:rsidRPr="00007049">
        <w:rPr>
          <w:rFonts w:ascii="Nirmala UI" w:hAnsi="Nirmala UI" w:cs="Nirmala UI"/>
          <w:b/>
          <w:color w:val="0070C0"/>
        </w:rPr>
        <w:t>Gftp</w:t>
      </w:r>
      <w:proofErr w:type="spellEnd"/>
      <w:r>
        <w:rPr>
          <w:rFonts w:ascii="Nirmala UI" w:hAnsi="Nirmala UI" w:cs="Nirmala UI"/>
          <w:bCs/>
        </w:rPr>
        <w:t xml:space="preserve">, la conexión se realiza de la misma manera, se introduce la </w:t>
      </w:r>
      <w:r w:rsidRPr="00007049">
        <w:rPr>
          <w:rFonts w:ascii="Nirmala UI" w:hAnsi="Nirmala UI" w:cs="Nirmala UI"/>
          <w:b/>
          <w:color w:val="0070C0"/>
        </w:rPr>
        <w:t>dirección del servidor</w:t>
      </w:r>
      <w:r>
        <w:rPr>
          <w:rFonts w:ascii="Nirmala UI" w:hAnsi="Nirmala UI" w:cs="Nirmala UI"/>
          <w:bCs/>
        </w:rPr>
        <w:t xml:space="preserve">, el </w:t>
      </w:r>
      <w:r w:rsidRPr="00007049">
        <w:rPr>
          <w:rFonts w:ascii="Nirmala UI" w:hAnsi="Nirmala UI" w:cs="Nirmala UI"/>
          <w:b/>
          <w:color w:val="0070C0"/>
        </w:rPr>
        <w:t>usuario</w:t>
      </w:r>
      <w:r>
        <w:rPr>
          <w:rFonts w:ascii="Nirmala UI" w:hAnsi="Nirmala UI" w:cs="Nirmala UI"/>
          <w:bCs/>
        </w:rPr>
        <w:t xml:space="preserve">, la </w:t>
      </w:r>
      <w:r w:rsidRPr="00007049">
        <w:rPr>
          <w:rFonts w:ascii="Nirmala UI" w:hAnsi="Nirmala UI" w:cs="Nirmala UI"/>
          <w:b/>
          <w:color w:val="0070C0"/>
        </w:rPr>
        <w:t>contraseña</w:t>
      </w:r>
      <w:r w:rsidRPr="00007049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el </w:t>
      </w:r>
      <w:r w:rsidRPr="00007049">
        <w:rPr>
          <w:rFonts w:ascii="Nirmala UI" w:hAnsi="Nirmala UI" w:cs="Nirmala UI"/>
          <w:b/>
          <w:color w:val="0070C0"/>
        </w:rPr>
        <w:t>puerto</w:t>
      </w:r>
      <w:r>
        <w:rPr>
          <w:rFonts w:ascii="Nirmala UI" w:hAnsi="Nirmala UI" w:cs="Nirmala UI"/>
          <w:bCs/>
        </w:rPr>
        <w:t>.</w:t>
      </w:r>
    </w:p>
    <w:p w14:paraId="566F701B" w14:textId="0C2CAC21" w:rsidR="006B17AA" w:rsidRDefault="006B17AA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8D42C2E" w14:textId="16612D80" w:rsidR="006B17AA" w:rsidRDefault="006B17AA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Probaremos que también funciona de la siguiente manera:</w:t>
      </w:r>
    </w:p>
    <w:p w14:paraId="545E7F4C" w14:textId="77777777" w:rsidR="00DC621A" w:rsidRDefault="00DC621A" w:rsidP="00DC621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346047F" w14:textId="77777777" w:rsidR="00890046" w:rsidRDefault="00890046" w:rsidP="00890046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Accederemos al usuario </w:t>
      </w:r>
      <w:r w:rsidRPr="00007049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:</w:t>
      </w:r>
    </w:p>
    <w:p w14:paraId="2027499D" w14:textId="31D31265" w:rsidR="00890046" w:rsidRDefault="00890046" w:rsidP="00890046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1E3FDED5" w14:textId="09756EDB" w:rsidR="00890046" w:rsidRDefault="00890046" w:rsidP="00890046">
      <w:pPr>
        <w:pStyle w:val="Prrafodelista"/>
        <w:ind w:left="180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00C0C460" wp14:editId="041D71FE">
            <wp:simplePos x="0" y="0"/>
            <wp:positionH relativeFrom="column">
              <wp:posOffset>1325245</wp:posOffset>
            </wp:positionH>
            <wp:positionV relativeFrom="paragraph">
              <wp:posOffset>202565</wp:posOffset>
            </wp:positionV>
            <wp:extent cx="4506595" cy="3512820"/>
            <wp:effectExtent l="0" t="0" r="8255" b="0"/>
            <wp:wrapTopAndBottom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8" t="7867" r="18676" b="4961"/>
                    <a:stretch/>
                  </pic:blipFill>
                  <pic:spPr bwMode="auto">
                    <a:xfrm>
                      <a:off x="0" y="0"/>
                      <a:ext cx="450659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C3601" w14:textId="0740559B" w:rsidR="00890046" w:rsidRDefault="00890046" w:rsidP="00890046">
      <w:pPr>
        <w:jc w:val="both"/>
        <w:rPr>
          <w:noProof/>
        </w:rPr>
      </w:pPr>
    </w:p>
    <w:p w14:paraId="4A20C2DF" w14:textId="39A37D49" w:rsidR="0052204E" w:rsidRDefault="0052204E" w:rsidP="00890046">
      <w:pPr>
        <w:jc w:val="both"/>
        <w:rPr>
          <w:noProof/>
        </w:rPr>
      </w:pPr>
    </w:p>
    <w:p w14:paraId="500A3C33" w14:textId="33B452D6" w:rsidR="0052204E" w:rsidRDefault="0052204E" w:rsidP="00890046">
      <w:pPr>
        <w:jc w:val="both"/>
        <w:rPr>
          <w:noProof/>
        </w:rPr>
      </w:pPr>
    </w:p>
    <w:p w14:paraId="27DA9B35" w14:textId="08811454" w:rsidR="0052204E" w:rsidRDefault="0052204E" w:rsidP="00890046">
      <w:pPr>
        <w:jc w:val="both"/>
        <w:rPr>
          <w:noProof/>
        </w:rPr>
      </w:pPr>
    </w:p>
    <w:p w14:paraId="5AF58659" w14:textId="182FE824" w:rsidR="0052204E" w:rsidRDefault="0052204E" w:rsidP="00890046">
      <w:pPr>
        <w:jc w:val="both"/>
        <w:rPr>
          <w:noProof/>
        </w:rPr>
      </w:pPr>
    </w:p>
    <w:p w14:paraId="00E95E76" w14:textId="13D97CE2" w:rsidR="0052204E" w:rsidRDefault="0052204E" w:rsidP="00890046">
      <w:pPr>
        <w:jc w:val="both"/>
        <w:rPr>
          <w:noProof/>
        </w:rPr>
      </w:pPr>
    </w:p>
    <w:p w14:paraId="19989D6E" w14:textId="0EDC5433" w:rsidR="0052204E" w:rsidRDefault="0052204E" w:rsidP="00890046">
      <w:pPr>
        <w:jc w:val="both"/>
        <w:rPr>
          <w:noProof/>
        </w:rPr>
      </w:pPr>
    </w:p>
    <w:p w14:paraId="3596F272" w14:textId="7ADFCD4C" w:rsidR="0052204E" w:rsidRDefault="0052204E" w:rsidP="00890046">
      <w:pPr>
        <w:jc w:val="both"/>
        <w:rPr>
          <w:noProof/>
        </w:rPr>
      </w:pPr>
    </w:p>
    <w:p w14:paraId="76D3E8DF" w14:textId="77777777" w:rsidR="0052204E" w:rsidRDefault="0052204E" w:rsidP="00890046">
      <w:pPr>
        <w:jc w:val="both"/>
        <w:rPr>
          <w:noProof/>
        </w:rPr>
      </w:pPr>
    </w:p>
    <w:p w14:paraId="26FB8807" w14:textId="097E009D" w:rsidR="00890046" w:rsidRDefault="00890046" w:rsidP="00890046">
      <w:pPr>
        <w:jc w:val="both"/>
        <w:rPr>
          <w:rFonts w:ascii="Nirmala UI" w:hAnsi="Nirmala UI" w:cs="Nirmala UI"/>
          <w:bCs/>
        </w:rPr>
      </w:pPr>
    </w:p>
    <w:p w14:paraId="1A9E45EB" w14:textId="77777777" w:rsidR="00890046" w:rsidRDefault="00890046" w:rsidP="00890046">
      <w:pPr>
        <w:pStyle w:val="Prrafodelista"/>
        <w:numPr>
          <w:ilvl w:val="0"/>
          <w:numId w:val="24"/>
        </w:numPr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Y con el usuario </w:t>
      </w:r>
      <w:r w:rsidRPr="00007049">
        <w:rPr>
          <w:rFonts w:ascii="Nirmala UI" w:hAnsi="Nirmala UI" w:cs="Nirmala UI"/>
          <w:b/>
          <w:color w:val="0070C0"/>
        </w:rPr>
        <w:t>Alumno1</w:t>
      </w:r>
      <w:r>
        <w:rPr>
          <w:rFonts w:ascii="Nirmala UI" w:hAnsi="Nirmala UI" w:cs="Nirmala UI"/>
          <w:bCs/>
        </w:rPr>
        <w:t>:</w:t>
      </w:r>
    </w:p>
    <w:p w14:paraId="44ED05E3" w14:textId="38857637" w:rsidR="00890046" w:rsidRDefault="0052204E" w:rsidP="00890046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66A485C8" wp14:editId="1776E93F">
            <wp:simplePos x="0" y="0"/>
            <wp:positionH relativeFrom="column">
              <wp:posOffset>1325880</wp:posOffset>
            </wp:positionH>
            <wp:positionV relativeFrom="paragraph">
              <wp:posOffset>343535</wp:posOffset>
            </wp:positionV>
            <wp:extent cx="4511040" cy="3523615"/>
            <wp:effectExtent l="0" t="0" r="3810" b="635"/>
            <wp:wrapTopAndBottom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6" t="8929" r="18676" b="4537"/>
                    <a:stretch/>
                  </pic:blipFill>
                  <pic:spPr bwMode="auto">
                    <a:xfrm>
                      <a:off x="0" y="0"/>
                      <a:ext cx="45110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470BE" w14:textId="60E7D28E" w:rsidR="0052204E" w:rsidRDefault="0052204E" w:rsidP="00890046">
      <w:pPr>
        <w:jc w:val="both"/>
        <w:rPr>
          <w:noProof/>
        </w:rPr>
      </w:pPr>
    </w:p>
    <w:p w14:paraId="5407B42C" w14:textId="4237C72E" w:rsidR="00890046" w:rsidRDefault="00890046" w:rsidP="00890046">
      <w:pPr>
        <w:jc w:val="both"/>
        <w:rPr>
          <w:noProof/>
        </w:rPr>
      </w:pPr>
    </w:p>
    <w:p w14:paraId="4697EC9A" w14:textId="77777777" w:rsidR="00890046" w:rsidRDefault="00890046" w:rsidP="00890046">
      <w:pPr>
        <w:jc w:val="both"/>
        <w:rPr>
          <w:rFonts w:ascii="Nirmala UI" w:hAnsi="Nirmala UI" w:cs="Nirmala UI"/>
          <w:bCs/>
        </w:rPr>
      </w:pPr>
    </w:p>
    <w:p w14:paraId="4D5CAA02" w14:textId="77777777" w:rsidR="00890046" w:rsidRDefault="00890046" w:rsidP="00890046">
      <w:pPr>
        <w:jc w:val="both"/>
        <w:rPr>
          <w:rFonts w:ascii="Nirmala UI" w:hAnsi="Nirmala UI" w:cs="Nirmala UI"/>
          <w:bCs/>
        </w:rPr>
      </w:pPr>
    </w:p>
    <w:p w14:paraId="130FB560" w14:textId="77777777" w:rsidR="00152B40" w:rsidRPr="00152B40" w:rsidRDefault="00152B40" w:rsidP="00152B40">
      <w:pPr>
        <w:jc w:val="both"/>
        <w:rPr>
          <w:rFonts w:ascii="Nirmala UI" w:hAnsi="Nirmala UI" w:cs="Nirmala UI"/>
          <w:bCs/>
        </w:rPr>
      </w:pPr>
    </w:p>
    <w:sectPr w:rsidR="00152B40" w:rsidRPr="00152B40" w:rsidSect="00CC4D15">
      <w:headerReference w:type="default" r:id="rId44"/>
      <w:footerReference w:type="default" r:id="rId45"/>
      <w:pgSz w:w="11906" w:h="16838" w:code="9"/>
      <w:pgMar w:top="720" w:right="936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C573E" w14:textId="77777777" w:rsidR="00467F8A" w:rsidRDefault="00467F8A">
      <w:r>
        <w:separator/>
      </w:r>
    </w:p>
    <w:p w14:paraId="6BCBCC19" w14:textId="77777777" w:rsidR="00467F8A" w:rsidRDefault="00467F8A"/>
  </w:endnote>
  <w:endnote w:type="continuationSeparator" w:id="0">
    <w:p w14:paraId="373AC74F" w14:textId="77777777" w:rsidR="00467F8A" w:rsidRDefault="00467F8A">
      <w:r>
        <w:continuationSeparator/>
      </w:r>
    </w:p>
    <w:p w14:paraId="64FCE2E3" w14:textId="77777777" w:rsidR="00467F8A" w:rsidRDefault="00467F8A"/>
  </w:endnote>
  <w:endnote w:type="continuationNotice" w:id="1">
    <w:p w14:paraId="0BA2D833" w14:textId="77777777" w:rsidR="00467F8A" w:rsidRDefault="00467F8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0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008DE827" w:rsidR="00CA74F5" w:rsidRDefault="00CA74F5">
          <w:pPr>
            <w:pStyle w:val="Piedepgina"/>
            <w:jc w:val="center"/>
            <w:rPr>
              <w:color w:val="FFFFFF" w:themeColor="background1"/>
            </w:rPr>
          </w:pPr>
          <w:r w:rsidRPr="007B68B7">
            <w:rPr>
              <w:color w:val="0070C0"/>
            </w:rPr>
            <w:fldChar w:fldCharType="begin"/>
          </w:r>
          <w:r w:rsidRPr="007B68B7">
            <w:rPr>
              <w:color w:val="0070C0"/>
            </w:rPr>
            <w:instrText>PAGE   \* MERGEFORMAT</w:instrText>
          </w:r>
          <w:r w:rsidRPr="007B68B7">
            <w:rPr>
              <w:color w:val="0070C0"/>
            </w:rPr>
            <w:fldChar w:fldCharType="separate"/>
          </w:r>
          <w:r w:rsidRPr="007B68B7">
            <w:rPr>
              <w:color w:val="0070C0"/>
            </w:rPr>
            <w:t>2</w:t>
          </w:r>
          <w:r w:rsidRPr="007B68B7">
            <w:rPr>
              <w:color w:val="0070C0"/>
            </w:rPr>
            <w:fldChar w:fldCharType="end"/>
          </w:r>
        </w:p>
      </w:tc>
    </w:tr>
  </w:tbl>
  <w:p w14:paraId="3DE41E06" w14:textId="5F0FE061" w:rsidR="00DF027C" w:rsidRDefault="007B68B7">
    <w:pPr>
      <w:pStyle w:val="Piedepgina"/>
      <w:rPr>
        <w:noProof/>
      </w:rPr>
    </w:pPr>
    <w:r w:rsidRPr="007B68B7">
      <w:rPr>
        <w:noProof/>
        <w:color w:val="0070C0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E798B5" wp14:editId="073865B5">
              <wp:simplePos x="0" y="0"/>
              <wp:positionH relativeFrom="column">
                <wp:posOffset>6068907</wp:posOffset>
              </wp:positionH>
              <wp:positionV relativeFrom="paragraph">
                <wp:posOffset>-388408</wp:posOffset>
              </wp:positionV>
              <wp:extent cx="316441" cy="371475"/>
              <wp:effectExtent l="152400" t="114300" r="160020" b="200025"/>
              <wp:wrapNone/>
              <wp:docPr id="35" name="Rectángulo: esquinas redondeadas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6441" cy="371475"/>
                      </a:xfrm>
                      <a:prstGeom prst="round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  <a:effectLst>
                        <a:outerShdw blurRad="152400" dist="38100" dir="5400000" rotWithShape="0">
                          <a:schemeClr val="tx2">
                            <a:alpha val="40000"/>
                          </a:scheme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5AE00D8C" id="Rectángulo: esquinas redondeadas 35" o:spid="_x0000_s1026" style="position:absolute;margin-left:477.85pt;margin-top:-30.6pt;width:24.9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" fillcolor="#ffc000" stroked="f" strokeweight="2pt">
              <v:shadow on="t" color="#082a75 [3215]" opacity="26214f" origin=",.5" offset="0,3pt"/>
            </v:roundrect>
          </w:pict>
        </mc:Fallback>
      </mc:AlternateContent>
    </w:r>
    <w:r w:rsidR="00394BB1"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7B68B7" w:rsidRDefault="00394BB1">
                          <w:pPr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</w:pPr>
                          <w:r w:rsidRPr="007B68B7"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8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7B68B7" w:rsidRDefault="00394BB1">
                    <w:pPr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</w:pPr>
                    <w:r w:rsidRPr="007B68B7"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E544E" w14:textId="77777777" w:rsidR="00467F8A" w:rsidRDefault="00467F8A">
      <w:r>
        <w:separator/>
      </w:r>
    </w:p>
    <w:p w14:paraId="0344F4DA" w14:textId="77777777" w:rsidR="00467F8A" w:rsidRDefault="00467F8A"/>
  </w:footnote>
  <w:footnote w:type="continuationSeparator" w:id="0">
    <w:p w14:paraId="3E1F182A" w14:textId="77777777" w:rsidR="00467F8A" w:rsidRDefault="00467F8A">
      <w:r>
        <w:continuationSeparator/>
      </w:r>
    </w:p>
    <w:p w14:paraId="49EEDCF0" w14:textId="77777777" w:rsidR="00467F8A" w:rsidRDefault="00467F8A"/>
  </w:footnote>
  <w:footnote w:type="continuationNotice" w:id="1">
    <w:p w14:paraId="43EBE589" w14:textId="77777777" w:rsidR="00467F8A" w:rsidRDefault="00467F8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7B68B7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FFC000"/>
            <w:right w:val="nil"/>
          </w:tcBorders>
        </w:tcPr>
        <w:p w14:paraId="6FD300A8" w14:textId="77777777" w:rsidR="00D077E9" w:rsidRPr="007B68B7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0070C0"/>
              <w:sz w:val="20"/>
              <w:szCs w:val="16"/>
            </w:rPr>
          </w:pPr>
        </w:p>
        <w:p w14:paraId="0D5FFBA4" w14:textId="77260E2C" w:rsidR="00370673" w:rsidRPr="007B68B7" w:rsidRDefault="007B68B7" w:rsidP="00370673">
          <w:pPr>
            <w:spacing w:before="60"/>
            <w:rPr>
              <w:rFonts w:ascii="Poppins" w:hAnsi="Poppins" w:cs="Poppins"/>
              <w:color w:val="0070C0"/>
              <w:sz w:val="20"/>
              <w:szCs w:val="16"/>
            </w:rPr>
          </w:pPr>
          <w:r w:rsidRPr="007B68B7">
            <w:rPr>
              <w:rFonts w:ascii="Poppins" w:hAnsi="Poppins" w:cs="Poppins"/>
              <w:color w:val="0070C0"/>
              <w:sz w:val="20"/>
              <w:szCs w:val="16"/>
            </w:rPr>
            <w:t xml:space="preserve">INSTALACIÓN Y CONFIGURACIÓN DE UN </w:t>
          </w:r>
          <w:r w:rsidR="00007049">
            <w:rPr>
              <w:rFonts w:ascii="Poppins" w:hAnsi="Poppins" w:cs="Poppins"/>
              <w:color w:val="0070C0"/>
              <w:sz w:val="20"/>
              <w:szCs w:val="16"/>
            </w:rPr>
            <w:t>SERVIDOR</w:t>
          </w:r>
          <w:r w:rsidRPr="007B68B7">
            <w:rPr>
              <w:rFonts w:ascii="Poppins" w:hAnsi="Poppins" w:cs="Poppins"/>
              <w:color w:val="0070C0"/>
              <w:sz w:val="20"/>
              <w:szCs w:val="16"/>
            </w:rPr>
            <w:t xml:space="preserve"> FTP                                                              </w:t>
          </w:r>
          <w:r w:rsidR="009A107D" w:rsidRPr="007B68B7">
            <w:rPr>
              <w:rFonts w:ascii="Poppins" w:hAnsi="Poppins" w:cs="Poppins"/>
              <w:color w:val="0070C0"/>
              <w:sz w:val="20"/>
              <w:szCs w:val="16"/>
            </w:rPr>
            <w:t>SERVICIOS EN RED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C3524"/>
    <w:multiLevelType w:val="hybridMultilevel"/>
    <w:tmpl w:val="9AF40996"/>
    <w:lvl w:ilvl="0" w:tplc="AB8EF910">
      <w:numFmt w:val="bullet"/>
      <w:lvlText w:val="-"/>
      <w:lvlJc w:val="left"/>
      <w:pPr>
        <w:ind w:left="108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0A1DD6"/>
    <w:multiLevelType w:val="hybridMultilevel"/>
    <w:tmpl w:val="576E6B02"/>
    <w:lvl w:ilvl="0" w:tplc="921003C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CCF57C5"/>
    <w:multiLevelType w:val="hybridMultilevel"/>
    <w:tmpl w:val="C73CF8E2"/>
    <w:lvl w:ilvl="0" w:tplc="8B5EFD96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color w:val="0070C0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FC15C2"/>
    <w:multiLevelType w:val="hybridMultilevel"/>
    <w:tmpl w:val="2F2028FC"/>
    <w:lvl w:ilvl="0" w:tplc="D24E806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0A343C7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5793A98"/>
    <w:multiLevelType w:val="hybridMultilevel"/>
    <w:tmpl w:val="3DA2C5EA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8503F77"/>
    <w:multiLevelType w:val="hybridMultilevel"/>
    <w:tmpl w:val="7EF4CB3C"/>
    <w:lvl w:ilvl="0" w:tplc="3A0096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A70A8D"/>
    <w:multiLevelType w:val="hybridMultilevel"/>
    <w:tmpl w:val="635E77B0"/>
    <w:lvl w:ilvl="0" w:tplc="DDB066D4">
      <w:numFmt w:val="bullet"/>
      <w:lvlText w:val="-"/>
      <w:lvlJc w:val="left"/>
      <w:pPr>
        <w:ind w:left="180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F260766"/>
    <w:multiLevelType w:val="hybridMultilevel"/>
    <w:tmpl w:val="A5567468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FA80B6D"/>
    <w:multiLevelType w:val="hybridMultilevel"/>
    <w:tmpl w:val="D4E631AC"/>
    <w:lvl w:ilvl="0" w:tplc="EFBE0AC0">
      <w:numFmt w:val="bullet"/>
      <w:lvlText w:val="-"/>
      <w:lvlJc w:val="left"/>
      <w:pPr>
        <w:ind w:left="144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10532D"/>
    <w:multiLevelType w:val="multilevel"/>
    <w:tmpl w:val="965CA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99B7A9B"/>
    <w:multiLevelType w:val="hybridMultilevel"/>
    <w:tmpl w:val="93827AAA"/>
    <w:lvl w:ilvl="0" w:tplc="4DDA048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ADF0C2D"/>
    <w:multiLevelType w:val="hybridMultilevel"/>
    <w:tmpl w:val="6CEC241E"/>
    <w:lvl w:ilvl="0" w:tplc="3A0096D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  <w:bCs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D880CC8"/>
    <w:multiLevelType w:val="hybridMultilevel"/>
    <w:tmpl w:val="CEE6F622"/>
    <w:lvl w:ilvl="0" w:tplc="DDBAC25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E1C4CB1"/>
    <w:multiLevelType w:val="hybridMultilevel"/>
    <w:tmpl w:val="BCC66E1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24B5E0B"/>
    <w:multiLevelType w:val="hybridMultilevel"/>
    <w:tmpl w:val="5AFAB2A8"/>
    <w:lvl w:ilvl="0" w:tplc="C9926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6E4FEF"/>
    <w:multiLevelType w:val="hybridMultilevel"/>
    <w:tmpl w:val="4932869E"/>
    <w:lvl w:ilvl="0" w:tplc="D71875A2">
      <w:numFmt w:val="bullet"/>
      <w:lvlText w:val="-"/>
      <w:lvlJc w:val="left"/>
      <w:pPr>
        <w:ind w:left="180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BC52F85"/>
    <w:multiLevelType w:val="hybridMultilevel"/>
    <w:tmpl w:val="7EE6A87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1208DA"/>
    <w:multiLevelType w:val="hybridMultilevel"/>
    <w:tmpl w:val="90C8ED28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40D5716"/>
    <w:multiLevelType w:val="hybridMultilevel"/>
    <w:tmpl w:val="9F646E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FF5637"/>
    <w:multiLevelType w:val="hybridMultilevel"/>
    <w:tmpl w:val="473068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AB65C73"/>
    <w:multiLevelType w:val="multilevel"/>
    <w:tmpl w:val="0C0A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3" w15:restartNumberingAfterBreak="0">
    <w:nsid w:val="7F454A22"/>
    <w:multiLevelType w:val="multilevel"/>
    <w:tmpl w:val="983A545A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16"/>
  </w:num>
  <w:num w:numId="3">
    <w:abstractNumId w:val="11"/>
  </w:num>
  <w:num w:numId="4">
    <w:abstractNumId w:val="21"/>
  </w:num>
  <w:num w:numId="5">
    <w:abstractNumId w:val="12"/>
  </w:num>
  <w:num w:numId="6">
    <w:abstractNumId w:val="20"/>
  </w:num>
  <w:num w:numId="7">
    <w:abstractNumId w:val="4"/>
  </w:num>
  <w:num w:numId="8">
    <w:abstractNumId w:val="23"/>
  </w:num>
  <w:num w:numId="9">
    <w:abstractNumId w:val="22"/>
  </w:num>
  <w:num w:numId="10">
    <w:abstractNumId w:val="1"/>
  </w:num>
  <w:num w:numId="11">
    <w:abstractNumId w:val="14"/>
  </w:num>
  <w:num w:numId="12">
    <w:abstractNumId w:val="5"/>
  </w:num>
  <w:num w:numId="13">
    <w:abstractNumId w:val="3"/>
  </w:num>
  <w:num w:numId="14">
    <w:abstractNumId w:val="18"/>
  </w:num>
  <w:num w:numId="15">
    <w:abstractNumId w:val="7"/>
  </w:num>
  <w:num w:numId="16">
    <w:abstractNumId w:val="19"/>
  </w:num>
  <w:num w:numId="17">
    <w:abstractNumId w:val="9"/>
  </w:num>
  <w:num w:numId="18">
    <w:abstractNumId w:val="8"/>
  </w:num>
  <w:num w:numId="19">
    <w:abstractNumId w:val="0"/>
  </w:num>
  <w:num w:numId="20">
    <w:abstractNumId w:val="6"/>
  </w:num>
  <w:num w:numId="21">
    <w:abstractNumId w:val="15"/>
  </w:num>
  <w:num w:numId="22">
    <w:abstractNumId w:val="13"/>
  </w:num>
  <w:num w:numId="23">
    <w:abstractNumId w:val="2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,#f2f2f2,#fdf1f1,#fffbe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5841"/>
    <w:rsid w:val="00007049"/>
    <w:rsid w:val="000112D7"/>
    <w:rsid w:val="000153FC"/>
    <w:rsid w:val="00021168"/>
    <w:rsid w:val="00023807"/>
    <w:rsid w:val="00023B8E"/>
    <w:rsid w:val="0002482E"/>
    <w:rsid w:val="000271D6"/>
    <w:rsid w:val="00031BC7"/>
    <w:rsid w:val="000350D1"/>
    <w:rsid w:val="00036F3C"/>
    <w:rsid w:val="00041375"/>
    <w:rsid w:val="000424AF"/>
    <w:rsid w:val="00044D7F"/>
    <w:rsid w:val="00046816"/>
    <w:rsid w:val="00050324"/>
    <w:rsid w:val="00050A42"/>
    <w:rsid w:val="000512A1"/>
    <w:rsid w:val="000537A6"/>
    <w:rsid w:val="00053E14"/>
    <w:rsid w:val="00062D19"/>
    <w:rsid w:val="00064EFF"/>
    <w:rsid w:val="00067046"/>
    <w:rsid w:val="0006720B"/>
    <w:rsid w:val="000747A0"/>
    <w:rsid w:val="0007650E"/>
    <w:rsid w:val="00081708"/>
    <w:rsid w:val="00082817"/>
    <w:rsid w:val="000838FE"/>
    <w:rsid w:val="00083C2F"/>
    <w:rsid w:val="0008595B"/>
    <w:rsid w:val="000909A5"/>
    <w:rsid w:val="00092E70"/>
    <w:rsid w:val="00092EB6"/>
    <w:rsid w:val="0009797E"/>
    <w:rsid w:val="000A0150"/>
    <w:rsid w:val="000A01E3"/>
    <w:rsid w:val="000A0E35"/>
    <w:rsid w:val="000A1D0C"/>
    <w:rsid w:val="000A66C0"/>
    <w:rsid w:val="000A75AD"/>
    <w:rsid w:val="000B1809"/>
    <w:rsid w:val="000B5653"/>
    <w:rsid w:val="000C73C5"/>
    <w:rsid w:val="000D4C7C"/>
    <w:rsid w:val="000D5D37"/>
    <w:rsid w:val="000D790E"/>
    <w:rsid w:val="000E053D"/>
    <w:rsid w:val="000E1174"/>
    <w:rsid w:val="000E3EC4"/>
    <w:rsid w:val="000E48AC"/>
    <w:rsid w:val="000E63C9"/>
    <w:rsid w:val="000F0398"/>
    <w:rsid w:val="000F1E9E"/>
    <w:rsid w:val="00102742"/>
    <w:rsid w:val="00102C82"/>
    <w:rsid w:val="00107BFB"/>
    <w:rsid w:val="00114ECE"/>
    <w:rsid w:val="00115456"/>
    <w:rsid w:val="00115B20"/>
    <w:rsid w:val="00115CB0"/>
    <w:rsid w:val="00115E11"/>
    <w:rsid w:val="00117AEB"/>
    <w:rsid w:val="00120F12"/>
    <w:rsid w:val="00130E9D"/>
    <w:rsid w:val="001323B1"/>
    <w:rsid w:val="00132C1F"/>
    <w:rsid w:val="00133CD2"/>
    <w:rsid w:val="00133F4F"/>
    <w:rsid w:val="00137A37"/>
    <w:rsid w:val="00150A6D"/>
    <w:rsid w:val="00151A51"/>
    <w:rsid w:val="00151EF2"/>
    <w:rsid w:val="00152B40"/>
    <w:rsid w:val="00154D08"/>
    <w:rsid w:val="0015603B"/>
    <w:rsid w:val="00160883"/>
    <w:rsid w:val="001706CD"/>
    <w:rsid w:val="0017149F"/>
    <w:rsid w:val="00174678"/>
    <w:rsid w:val="00181990"/>
    <w:rsid w:val="00181EA9"/>
    <w:rsid w:val="00183C54"/>
    <w:rsid w:val="00185B35"/>
    <w:rsid w:val="00186B0A"/>
    <w:rsid w:val="001927A8"/>
    <w:rsid w:val="0019326A"/>
    <w:rsid w:val="001963FC"/>
    <w:rsid w:val="00197549"/>
    <w:rsid w:val="001A0081"/>
    <w:rsid w:val="001A33C5"/>
    <w:rsid w:val="001B27AE"/>
    <w:rsid w:val="001B38E3"/>
    <w:rsid w:val="001B4393"/>
    <w:rsid w:val="001B705D"/>
    <w:rsid w:val="001C131E"/>
    <w:rsid w:val="001C2CF2"/>
    <w:rsid w:val="001D0F6A"/>
    <w:rsid w:val="001D16C1"/>
    <w:rsid w:val="001D45FD"/>
    <w:rsid w:val="001D565D"/>
    <w:rsid w:val="001F2BC8"/>
    <w:rsid w:val="001F5F6B"/>
    <w:rsid w:val="00200150"/>
    <w:rsid w:val="0020257A"/>
    <w:rsid w:val="00202BFA"/>
    <w:rsid w:val="00207299"/>
    <w:rsid w:val="002110EE"/>
    <w:rsid w:val="0021562A"/>
    <w:rsid w:val="00217148"/>
    <w:rsid w:val="00221D5B"/>
    <w:rsid w:val="00222334"/>
    <w:rsid w:val="00222375"/>
    <w:rsid w:val="00224617"/>
    <w:rsid w:val="00226053"/>
    <w:rsid w:val="0022707D"/>
    <w:rsid w:val="002275BA"/>
    <w:rsid w:val="002350DD"/>
    <w:rsid w:val="00237CDF"/>
    <w:rsid w:val="00240EAC"/>
    <w:rsid w:val="0024224E"/>
    <w:rsid w:val="0024267D"/>
    <w:rsid w:val="00242C53"/>
    <w:rsid w:val="00243EBC"/>
    <w:rsid w:val="00246A35"/>
    <w:rsid w:val="00253C85"/>
    <w:rsid w:val="002602DB"/>
    <w:rsid w:val="0026059D"/>
    <w:rsid w:val="002621C3"/>
    <w:rsid w:val="0027232F"/>
    <w:rsid w:val="00274F13"/>
    <w:rsid w:val="00277C86"/>
    <w:rsid w:val="00277E3C"/>
    <w:rsid w:val="00284348"/>
    <w:rsid w:val="00284945"/>
    <w:rsid w:val="00285491"/>
    <w:rsid w:val="002860AE"/>
    <w:rsid w:val="00290D75"/>
    <w:rsid w:val="002922F3"/>
    <w:rsid w:val="0029253E"/>
    <w:rsid w:val="00292718"/>
    <w:rsid w:val="00295BAD"/>
    <w:rsid w:val="0029602B"/>
    <w:rsid w:val="002972B5"/>
    <w:rsid w:val="00297AF8"/>
    <w:rsid w:val="002A0C9B"/>
    <w:rsid w:val="002A1580"/>
    <w:rsid w:val="002A36FC"/>
    <w:rsid w:val="002A4D68"/>
    <w:rsid w:val="002A770F"/>
    <w:rsid w:val="002B11B9"/>
    <w:rsid w:val="002B3C21"/>
    <w:rsid w:val="002B4523"/>
    <w:rsid w:val="002C2944"/>
    <w:rsid w:val="002C6A00"/>
    <w:rsid w:val="002D08A9"/>
    <w:rsid w:val="002D1ACE"/>
    <w:rsid w:val="002D4714"/>
    <w:rsid w:val="002E0066"/>
    <w:rsid w:val="002E2057"/>
    <w:rsid w:val="002E2229"/>
    <w:rsid w:val="002E3A85"/>
    <w:rsid w:val="002E45B3"/>
    <w:rsid w:val="002E4EFE"/>
    <w:rsid w:val="002E7470"/>
    <w:rsid w:val="002F1A6D"/>
    <w:rsid w:val="002F51F5"/>
    <w:rsid w:val="002F75CD"/>
    <w:rsid w:val="00301B0B"/>
    <w:rsid w:val="003036C5"/>
    <w:rsid w:val="00305A97"/>
    <w:rsid w:val="00307AF8"/>
    <w:rsid w:val="003110C3"/>
    <w:rsid w:val="00311519"/>
    <w:rsid w:val="00312137"/>
    <w:rsid w:val="00312CC0"/>
    <w:rsid w:val="00313292"/>
    <w:rsid w:val="0031607A"/>
    <w:rsid w:val="00322DB2"/>
    <w:rsid w:val="00323553"/>
    <w:rsid w:val="00324158"/>
    <w:rsid w:val="00324D87"/>
    <w:rsid w:val="00325757"/>
    <w:rsid w:val="003261A0"/>
    <w:rsid w:val="00326AEC"/>
    <w:rsid w:val="00330359"/>
    <w:rsid w:val="00334060"/>
    <w:rsid w:val="003352A9"/>
    <w:rsid w:val="0033762F"/>
    <w:rsid w:val="0034489F"/>
    <w:rsid w:val="003463B9"/>
    <w:rsid w:val="00352E28"/>
    <w:rsid w:val="00353149"/>
    <w:rsid w:val="00353310"/>
    <w:rsid w:val="00353FD5"/>
    <w:rsid w:val="00360494"/>
    <w:rsid w:val="0036129D"/>
    <w:rsid w:val="00361699"/>
    <w:rsid w:val="00362063"/>
    <w:rsid w:val="0036249A"/>
    <w:rsid w:val="00366C7E"/>
    <w:rsid w:val="00370673"/>
    <w:rsid w:val="003710ED"/>
    <w:rsid w:val="00371685"/>
    <w:rsid w:val="00374968"/>
    <w:rsid w:val="0038206A"/>
    <w:rsid w:val="00384EA3"/>
    <w:rsid w:val="0039009A"/>
    <w:rsid w:val="00390F30"/>
    <w:rsid w:val="003915B4"/>
    <w:rsid w:val="0039253E"/>
    <w:rsid w:val="00392E1F"/>
    <w:rsid w:val="0039356B"/>
    <w:rsid w:val="0039366A"/>
    <w:rsid w:val="00394BB1"/>
    <w:rsid w:val="003A37EF"/>
    <w:rsid w:val="003A39A1"/>
    <w:rsid w:val="003A50BA"/>
    <w:rsid w:val="003A53A2"/>
    <w:rsid w:val="003A6B24"/>
    <w:rsid w:val="003A75E4"/>
    <w:rsid w:val="003B0AD2"/>
    <w:rsid w:val="003B35FA"/>
    <w:rsid w:val="003B4AE0"/>
    <w:rsid w:val="003B51B5"/>
    <w:rsid w:val="003B64C0"/>
    <w:rsid w:val="003B69AA"/>
    <w:rsid w:val="003C08A8"/>
    <w:rsid w:val="003C1798"/>
    <w:rsid w:val="003C2191"/>
    <w:rsid w:val="003C545B"/>
    <w:rsid w:val="003C6730"/>
    <w:rsid w:val="003C6D6A"/>
    <w:rsid w:val="003D3863"/>
    <w:rsid w:val="003F4299"/>
    <w:rsid w:val="00402352"/>
    <w:rsid w:val="004076FC"/>
    <w:rsid w:val="004110DE"/>
    <w:rsid w:val="004115E0"/>
    <w:rsid w:val="00411823"/>
    <w:rsid w:val="0041392C"/>
    <w:rsid w:val="00415685"/>
    <w:rsid w:val="00417334"/>
    <w:rsid w:val="0041768A"/>
    <w:rsid w:val="0042374E"/>
    <w:rsid w:val="00423803"/>
    <w:rsid w:val="004244C3"/>
    <w:rsid w:val="004350E4"/>
    <w:rsid w:val="0044085A"/>
    <w:rsid w:val="00442F7E"/>
    <w:rsid w:val="0044336A"/>
    <w:rsid w:val="004460CE"/>
    <w:rsid w:val="00446478"/>
    <w:rsid w:val="00447855"/>
    <w:rsid w:val="00454578"/>
    <w:rsid w:val="00454B63"/>
    <w:rsid w:val="00462287"/>
    <w:rsid w:val="004662BB"/>
    <w:rsid w:val="00466678"/>
    <w:rsid w:val="00466F3C"/>
    <w:rsid w:val="0046765A"/>
    <w:rsid w:val="00467F8A"/>
    <w:rsid w:val="00470A82"/>
    <w:rsid w:val="00470F46"/>
    <w:rsid w:val="0048110D"/>
    <w:rsid w:val="004835EC"/>
    <w:rsid w:val="00486252"/>
    <w:rsid w:val="004862CE"/>
    <w:rsid w:val="004870B6"/>
    <w:rsid w:val="004A325F"/>
    <w:rsid w:val="004A37EE"/>
    <w:rsid w:val="004A493B"/>
    <w:rsid w:val="004A5142"/>
    <w:rsid w:val="004A6CE8"/>
    <w:rsid w:val="004A779D"/>
    <w:rsid w:val="004B00D6"/>
    <w:rsid w:val="004B13E3"/>
    <w:rsid w:val="004B21A5"/>
    <w:rsid w:val="004B5B56"/>
    <w:rsid w:val="004C2AA4"/>
    <w:rsid w:val="004C42F5"/>
    <w:rsid w:val="004C5DC2"/>
    <w:rsid w:val="004D144C"/>
    <w:rsid w:val="004D2193"/>
    <w:rsid w:val="004D3662"/>
    <w:rsid w:val="004D5300"/>
    <w:rsid w:val="004E172C"/>
    <w:rsid w:val="004E1985"/>
    <w:rsid w:val="004E19E8"/>
    <w:rsid w:val="004E19F4"/>
    <w:rsid w:val="004E32EC"/>
    <w:rsid w:val="004E5FEE"/>
    <w:rsid w:val="004E7489"/>
    <w:rsid w:val="004E78D5"/>
    <w:rsid w:val="004F1B5F"/>
    <w:rsid w:val="004F41D8"/>
    <w:rsid w:val="004F54F4"/>
    <w:rsid w:val="004F68AB"/>
    <w:rsid w:val="004F7ADC"/>
    <w:rsid w:val="005011E3"/>
    <w:rsid w:val="00501218"/>
    <w:rsid w:val="00501DC4"/>
    <w:rsid w:val="00503575"/>
    <w:rsid w:val="005037F0"/>
    <w:rsid w:val="0050443C"/>
    <w:rsid w:val="00516A86"/>
    <w:rsid w:val="0052204E"/>
    <w:rsid w:val="00522E48"/>
    <w:rsid w:val="0052476E"/>
    <w:rsid w:val="005275F6"/>
    <w:rsid w:val="005308F9"/>
    <w:rsid w:val="0053372A"/>
    <w:rsid w:val="005341F2"/>
    <w:rsid w:val="00540903"/>
    <w:rsid w:val="00540FB1"/>
    <w:rsid w:val="00544872"/>
    <w:rsid w:val="00556441"/>
    <w:rsid w:val="005576EA"/>
    <w:rsid w:val="0056050A"/>
    <w:rsid w:val="0056050B"/>
    <w:rsid w:val="005639EB"/>
    <w:rsid w:val="00564734"/>
    <w:rsid w:val="005654DC"/>
    <w:rsid w:val="005678D3"/>
    <w:rsid w:val="00570A79"/>
    <w:rsid w:val="00571DCF"/>
    <w:rsid w:val="00572102"/>
    <w:rsid w:val="00575A1B"/>
    <w:rsid w:val="0057729A"/>
    <w:rsid w:val="00581985"/>
    <w:rsid w:val="00593686"/>
    <w:rsid w:val="00595A18"/>
    <w:rsid w:val="00596E02"/>
    <w:rsid w:val="005A5A13"/>
    <w:rsid w:val="005A78EA"/>
    <w:rsid w:val="005B097C"/>
    <w:rsid w:val="005B147B"/>
    <w:rsid w:val="005B3821"/>
    <w:rsid w:val="005C06AA"/>
    <w:rsid w:val="005C3B74"/>
    <w:rsid w:val="005C3D46"/>
    <w:rsid w:val="005C5107"/>
    <w:rsid w:val="005C61AA"/>
    <w:rsid w:val="005D1610"/>
    <w:rsid w:val="005D377A"/>
    <w:rsid w:val="005D4B57"/>
    <w:rsid w:val="005D5AE0"/>
    <w:rsid w:val="005E274E"/>
    <w:rsid w:val="005E3611"/>
    <w:rsid w:val="005F1BB0"/>
    <w:rsid w:val="005F34E9"/>
    <w:rsid w:val="005F55EA"/>
    <w:rsid w:val="005F604D"/>
    <w:rsid w:val="005F60A2"/>
    <w:rsid w:val="005F69DD"/>
    <w:rsid w:val="005F6EF9"/>
    <w:rsid w:val="005F7201"/>
    <w:rsid w:val="005F76C5"/>
    <w:rsid w:val="005F79B6"/>
    <w:rsid w:val="006013E8"/>
    <w:rsid w:val="0060191E"/>
    <w:rsid w:val="0061193B"/>
    <w:rsid w:val="00614CED"/>
    <w:rsid w:val="00616813"/>
    <w:rsid w:val="00623146"/>
    <w:rsid w:val="006241E4"/>
    <w:rsid w:val="006327B2"/>
    <w:rsid w:val="006343F8"/>
    <w:rsid w:val="0063551D"/>
    <w:rsid w:val="00637058"/>
    <w:rsid w:val="00643C07"/>
    <w:rsid w:val="006513FD"/>
    <w:rsid w:val="00652416"/>
    <w:rsid w:val="006536B7"/>
    <w:rsid w:val="00654CDF"/>
    <w:rsid w:val="0065652C"/>
    <w:rsid w:val="00656C4D"/>
    <w:rsid w:val="00661424"/>
    <w:rsid w:val="00664386"/>
    <w:rsid w:val="00676A2B"/>
    <w:rsid w:val="006812BF"/>
    <w:rsid w:val="0068161C"/>
    <w:rsid w:val="006829CB"/>
    <w:rsid w:val="0069529C"/>
    <w:rsid w:val="006A2FBF"/>
    <w:rsid w:val="006A4D7E"/>
    <w:rsid w:val="006A73C9"/>
    <w:rsid w:val="006B17AA"/>
    <w:rsid w:val="006B4CF4"/>
    <w:rsid w:val="006C5333"/>
    <w:rsid w:val="006C575B"/>
    <w:rsid w:val="006D19A9"/>
    <w:rsid w:val="006D2B61"/>
    <w:rsid w:val="006D3181"/>
    <w:rsid w:val="006E0143"/>
    <w:rsid w:val="006E0922"/>
    <w:rsid w:val="006E5716"/>
    <w:rsid w:val="006F471F"/>
    <w:rsid w:val="006F5E58"/>
    <w:rsid w:val="006F67DC"/>
    <w:rsid w:val="00700A08"/>
    <w:rsid w:val="00701E3F"/>
    <w:rsid w:val="00702D1E"/>
    <w:rsid w:val="0070361A"/>
    <w:rsid w:val="00704249"/>
    <w:rsid w:val="007048D6"/>
    <w:rsid w:val="00704F0E"/>
    <w:rsid w:val="00712647"/>
    <w:rsid w:val="00712757"/>
    <w:rsid w:val="00713810"/>
    <w:rsid w:val="0071587B"/>
    <w:rsid w:val="00716C2F"/>
    <w:rsid w:val="0072006B"/>
    <w:rsid w:val="0072034D"/>
    <w:rsid w:val="00721CDE"/>
    <w:rsid w:val="00722681"/>
    <w:rsid w:val="007226E4"/>
    <w:rsid w:val="00724DC6"/>
    <w:rsid w:val="00725004"/>
    <w:rsid w:val="0072688F"/>
    <w:rsid w:val="0072746E"/>
    <w:rsid w:val="007302B3"/>
    <w:rsid w:val="00730733"/>
    <w:rsid w:val="007309A6"/>
    <w:rsid w:val="00730E3A"/>
    <w:rsid w:val="007317DA"/>
    <w:rsid w:val="00732BDB"/>
    <w:rsid w:val="00732DBB"/>
    <w:rsid w:val="00732F45"/>
    <w:rsid w:val="00733858"/>
    <w:rsid w:val="00736AAF"/>
    <w:rsid w:val="00740689"/>
    <w:rsid w:val="0074094F"/>
    <w:rsid w:val="0074221E"/>
    <w:rsid w:val="007437BE"/>
    <w:rsid w:val="00744187"/>
    <w:rsid w:val="0074665C"/>
    <w:rsid w:val="00747695"/>
    <w:rsid w:val="0075005C"/>
    <w:rsid w:val="0075451F"/>
    <w:rsid w:val="007553A6"/>
    <w:rsid w:val="007579A9"/>
    <w:rsid w:val="0076327D"/>
    <w:rsid w:val="00765308"/>
    <w:rsid w:val="00765B2A"/>
    <w:rsid w:val="00765D69"/>
    <w:rsid w:val="00767546"/>
    <w:rsid w:val="00767766"/>
    <w:rsid w:val="007740B7"/>
    <w:rsid w:val="0077694F"/>
    <w:rsid w:val="0078008E"/>
    <w:rsid w:val="00782BA6"/>
    <w:rsid w:val="00783A34"/>
    <w:rsid w:val="00784B9B"/>
    <w:rsid w:val="007857C3"/>
    <w:rsid w:val="00787884"/>
    <w:rsid w:val="00791E18"/>
    <w:rsid w:val="007A1298"/>
    <w:rsid w:val="007A270A"/>
    <w:rsid w:val="007A7358"/>
    <w:rsid w:val="007B0C9D"/>
    <w:rsid w:val="007B441C"/>
    <w:rsid w:val="007B68B7"/>
    <w:rsid w:val="007C013A"/>
    <w:rsid w:val="007C3565"/>
    <w:rsid w:val="007C6B52"/>
    <w:rsid w:val="007C6DE0"/>
    <w:rsid w:val="007C7CCB"/>
    <w:rsid w:val="007D06BD"/>
    <w:rsid w:val="007D16C5"/>
    <w:rsid w:val="007D259E"/>
    <w:rsid w:val="007D3A90"/>
    <w:rsid w:val="007D3B74"/>
    <w:rsid w:val="007D6288"/>
    <w:rsid w:val="007D69C9"/>
    <w:rsid w:val="007D6C7D"/>
    <w:rsid w:val="007E0513"/>
    <w:rsid w:val="007E0657"/>
    <w:rsid w:val="007E07AF"/>
    <w:rsid w:val="007E2779"/>
    <w:rsid w:val="007E4FE5"/>
    <w:rsid w:val="007E5815"/>
    <w:rsid w:val="007E7CFD"/>
    <w:rsid w:val="007F3D64"/>
    <w:rsid w:val="00800D19"/>
    <w:rsid w:val="008105C2"/>
    <w:rsid w:val="008134E6"/>
    <w:rsid w:val="00814269"/>
    <w:rsid w:val="00814E3D"/>
    <w:rsid w:val="008222E2"/>
    <w:rsid w:val="008231BB"/>
    <w:rsid w:val="00823CE3"/>
    <w:rsid w:val="0082442C"/>
    <w:rsid w:val="008244DB"/>
    <w:rsid w:val="00825108"/>
    <w:rsid w:val="00827D92"/>
    <w:rsid w:val="008322B0"/>
    <w:rsid w:val="008325D9"/>
    <w:rsid w:val="00834505"/>
    <w:rsid w:val="00835B46"/>
    <w:rsid w:val="00835BBE"/>
    <w:rsid w:val="00835C80"/>
    <w:rsid w:val="008365A4"/>
    <w:rsid w:val="0083768C"/>
    <w:rsid w:val="008411BB"/>
    <w:rsid w:val="0084483A"/>
    <w:rsid w:val="00845CCF"/>
    <w:rsid w:val="0085307C"/>
    <w:rsid w:val="00853754"/>
    <w:rsid w:val="00856374"/>
    <w:rsid w:val="0085711A"/>
    <w:rsid w:val="00862FE4"/>
    <w:rsid w:val="0086389A"/>
    <w:rsid w:val="00863F39"/>
    <w:rsid w:val="00865A50"/>
    <w:rsid w:val="00873DA3"/>
    <w:rsid w:val="00873F8A"/>
    <w:rsid w:val="00874177"/>
    <w:rsid w:val="0087605E"/>
    <w:rsid w:val="0087632C"/>
    <w:rsid w:val="00877ACD"/>
    <w:rsid w:val="00883396"/>
    <w:rsid w:val="00887494"/>
    <w:rsid w:val="00890046"/>
    <w:rsid w:val="008941AE"/>
    <w:rsid w:val="00896DAC"/>
    <w:rsid w:val="00897A4A"/>
    <w:rsid w:val="008A1395"/>
    <w:rsid w:val="008A3AF3"/>
    <w:rsid w:val="008A45A3"/>
    <w:rsid w:val="008A6852"/>
    <w:rsid w:val="008B1E5D"/>
    <w:rsid w:val="008B1FEE"/>
    <w:rsid w:val="008B3F0C"/>
    <w:rsid w:val="008C05EF"/>
    <w:rsid w:val="008C0B08"/>
    <w:rsid w:val="008C3788"/>
    <w:rsid w:val="008C39C3"/>
    <w:rsid w:val="008C5047"/>
    <w:rsid w:val="008C6437"/>
    <w:rsid w:val="008C6948"/>
    <w:rsid w:val="008D2422"/>
    <w:rsid w:val="008D29EA"/>
    <w:rsid w:val="008D337B"/>
    <w:rsid w:val="008E062D"/>
    <w:rsid w:val="008E1952"/>
    <w:rsid w:val="008E1FE0"/>
    <w:rsid w:val="008E41B9"/>
    <w:rsid w:val="008E637B"/>
    <w:rsid w:val="008F2F42"/>
    <w:rsid w:val="008F4E72"/>
    <w:rsid w:val="008F7AFB"/>
    <w:rsid w:val="00901770"/>
    <w:rsid w:val="009023EC"/>
    <w:rsid w:val="009029EA"/>
    <w:rsid w:val="00902FED"/>
    <w:rsid w:val="00903C32"/>
    <w:rsid w:val="00904E6A"/>
    <w:rsid w:val="00904ED5"/>
    <w:rsid w:val="009129D7"/>
    <w:rsid w:val="009139A3"/>
    <w:rsid w:val="00914126"/>
    <w:rsid w:val="00916B16"/>
    <w:rsid w:val="009173B9"/>
    <w:rsid w:val="00917956"/>
    <w:rsid w:val="00924637"/>
    <w:rsid w:val="00924755"/>
    <w:rsid w:val="00927FCC"/>
    <w:rsid w:val="0093335D"/>
    <w:rsid w:val="009353FD"/>
    <w:rsid w:val="009354FD"/>
    <w:rsid w:val="0093613E"/>
    <w:rsid w:val="00936D3D"/>
    <w:rsid w:val="00941411"/>
    <w:rsid w:val="00943026"/>
    <w:rsid w:val="00943AF3"/>
    <w:rsid w:val="009450C3"/>
    <w:rsid w:val="00945E57"/>
    <w:rsid w:val="00946BB3"/>
    <w:rsid w:val="009513D8"/>
    <w:rsid w:val="00951EBF"/>
    <w:rsid w:val="00955DE6"/>
    <w:rsid w:val="00962ACB"/>
    <w:rsid w:val="00966589"/>
    <w:rsid w:val="00966B81"/>
    <w:rsid w:val="00972B26"/>
    <w:rsid w:val="0097367A"/>
    <w:rsid w:val="00974E7B"/>
    <w:rsid w:val="00976497"/>
    <w:rsid w:val="009768AB"/>
    <w:rsid w:val="00976E74"/>
    <w:rsid w:val="00977F79"/>
    <w:rsid w:val="00981724"/>
    <w:rsid w:val="00985E2E"/>
    <w:rsid w:val="00990095"/>
    <w:rsid w:val="009922CE"/>
    <w:rsid w:val="00992CB8"/>
    <w:rsid w:val="0099752F"/>
    <w:rsid w:val="009A107D"/>
    <w:rsid w:val="009A387D"/>
    <w:rsid w:val="009B40C7"/>
    <w:rsid w:val="009B5F53"/>
    <w:rsid w:val="009B7AFF"/>
    <w:rsid w:val="009C2943"/>
    <w:rsid w:val="009C507E"/>
    <w:rsid w:val="009C5944"/>
    <w:rsid w:val="009C7720"/>
    <w:rsid w:val="009D0D68"/>
    <w:rsid w:val="009D3165"/>
    <w:rsid w:val="009D6DCE"/>
    <w:rsid w:val="009E28EB"/>
    <w:rsid w:val="009E7689"/>
    <w:rsid w:val="009F025C"/>
    <w:rsid w:val="009F7C37"/>
    <w:rsid w:val="00A01BB1"/>
    <w:rsid w:val="00A02CC8"/>
    <w:rsid w:val="00A048AA"/>
    <w:rsid w:val="00A04CEE"/>
    <w:rsid w:val="00A1277D"/>
    <w:rsid w:val="00A14AF8"/>
    <w:rsid w:val="00A22292"/>
    <w:rsid w:val="00A23AFA"/>
    <w:rsid w:val="00A240B6"/>
    <w:rsid w:val="00A25560"/>
    <w:rsid w:val="00A27312"/>
    <w:rsid w:val="00A2779C"/>
    <w:rsid w:val="00A31B3E"/>
    <w:rsid w:val="00A33DB7"/>
    <w:rsid w:val="00A37114"/>
    <w:rsid w:val="00A43050"/>
    <w:rsid w:val="00A430D3"/>
    <w:rsid w:val="00A43304"/>
    <w:rsid w:val="00A43569"/>
    <w:rsid w:val="00A43694"/>
    <w:rsid w:val="00A436D7"/>
    <w:rsid w:val="00A4564E"/>
    <w:rsid w:val="00A45C61"/>
    <w:rsid w:val="00A532F3"/>
    <w:rsid w:val="00A53CCB"/>
    <w:rsid w:val="00A731D9"/>
    <w:rsid w:val="00A755FD"/>
    <w:rsid w:val="00A83D19"/>
    <w:rsid w:val="00A8489E"/>
    <w:rsid w:val="00A8623E"/>
    <w:rsid w:val="00A87F5C"/>
    <w:rsid w:val="00A900B3"/>
    <w:rsid w:val="00A9128B"/>
    <w:rsid w:val="00A95269"/>
    <w:rsid w:val="00AA0E07"/>
    <w:rsid w:val="00AA0E59"/>
    <w:rsid w:val="00AA0ED3"/>
    <w:rsid w:val="00AA2D90"/>
    <w:rsid w:val="00AA311B"/>
    <w:rsid w:val="00AA38B4"/>
    <w:rsid w:val="00AA5A39"/>
    <w:rsid w:val="00AA5C8C"/>
    <w:rsid w:val="00AB02A7"/>
    <w:rsid w:val="00AB04BB"/>
    <w:rsid w:val="00AB21C9"/>
    <w:rsid w:val="00AB564F"/>
    <w:rsid w:val="00AB6903"/>
    <w:rsid w:val="00AC2444"/>
    <w:rsid w:val="00AC29F3"/>
    <w:rsid w:val="00AD51E8"/>
    <w:rsid w:val="00AD582B"/>
    <w:rsid w:val="00AD6F41"/>
    <w:rsid w:val="00AE448A"/>
    <w:rsid w:val="00AE74AB"/>
    <w:rsid w:val="00AF0198"/>
    <w:rsid w:val="00AF28C0"/>
    <w:rsid w:val="00AF2EB0"/>
    <w:rsid w:val="00AF5051"/>
    <w:rsid w:val="00AF7CB7"/>
    <w:rsid w:val="00B01C79"/>
    <w:rsid w:val="00B0250F"/>
    <w:rsid w:val="00B02D7B"/>
    <w:rsid w:val="00B04D20"/>
    <w:rsid w:val="00B10E18"/>
    <w:rsid w:val="00B11F2E"/>
    <w:rsid w:val="00B1456F"/>
    <w:rsid w:val="00B217D5"/>
    <w:rsid w:val="00B231E5"/>
    <w:rsid w:val="00B249DE"/>
    <w:rsid w:val="00B24BC4"/>
    <w:rsid w:val="00B26258"/>
    <w:rsid w:val="00B264F3"/>
    <w:rsid w:val="00B27E77"/>
    <w:rsid w:val="00B3056B"/>
    <w:rsid w:val="00B31441"/>
    <w:rsid w:val="00B31FD3"/>
    <w:rsid w:val="00B335F2"/>
    <w:rsid w:val="00B35386"/>
    <w:rsid w:val="00B40802"/>
    <w:rsid w:val="00B51735"/>
    <w:rsid w:val="00B51B64"/>
    <w:rsid w:val="00B531FF"/>
    <w:rsid w:val="00B56BA6"/>
    <w:rsid w:val="00B56BF1"/>
    <w:rsid w:val="00B57DC7"/>
    <w:rsid w:val="00B633A3"/>
    <w:rsid w:val="00B65107"/>
    <w:rsid w:val="00B658F1"/>
    <w:rsid w:val="00B66A5C"/>
    <w:rsid w:val="00B71168"/>
    <w:rsid w:val="00B71531"/>
    <w:rsid w:val="00B722A7"/>
    <w:rsid w:val="00B72433"/>
    <w:rsid w:val="00B7405B"/>
    <w:rsid w:val="00B7536B"/>
    <w:rsid w:val="00B769EB"/>
    <w:rsid w:val="00B76D74"/>
    <w:rsid w:val="00B77719"/>
    <w:rsid w:val="00B777E8"/>
    <w:rsid w:val="00B85FA7"/>
    <w:rsid w:val="00B9033F"/>
    <w:rsid w:val="00B977A5"/>
    <w:rsid w:val="00BA058D"/>
    <w:rsid w:val="00BA0936"/>
    <w:rsid w:val="00BB50AD"/>
    <w:rsid w:val="00BC025F"/>
    <w:rsid w:val="00BC03EB"/>
    <w:rsid w:val="00BC3668"/>
    <w:rsid w:val="00BC6E90"/>
    <w:rsid w:val="00BC7330"/>
    <w:rsid w:val="00BD2179"/>
    <w:rsid w:val="00BD4F4D"/>
    <w:rsid w:val="00BE203A"/>
    <w:rsid w:val="00BE7F7E"/>
    <w:rsid w:val="00BF053B"/>
    <w:rsid w:val="00BF31C4"/>
    <w:rsid w:val="00C017C6"/>
    <w:rsid w:val="00C02B87"/>
    <w:rsid w:val="00C054EE"/>
    <w:rsid w:val="00C12441"/>
    <w:rsid w:val="00C12FA7"/>
    <w:rsid w:val="00C153DC"/>
    <w:rsid w:val="00C2291C"/>
    <w:rsid w:val="00C2560A"/>
    <w:rsid w:val="00C26247"/>
    <w:rsid w:val="00C329B6"/>
    <w:rsid w:val="00C34802"/>
    <w:rsid w:val="00C4086D"/>
    <w:rsid w:val="00C4247E"/>
    <w:rsid w:val="00C444A9"/>
    <w:rsid w:val="00C45435"/>
    <w:rsid w:val="00C4759D"/>
    <w:rsid w:val="00C5013D"/>
    <w:rsid w:val="00C607F7"/>
    <w:rsid w:val="00C6115A"/>
    <w:rsid w:val="00C62679"/>
    <w:rsid w:val="00C6536F"/>
    <w:rsid w:val="00C662BF"/>
    <w:rsid w:val="00C66FBC"/>
    <w:rsid w:val="00C66FEF"/>
    <w:rsid w:val="00C67638"/>
    <w:rsid w:val="00C6789A"/>
    <w:rsid w:val="00C71F20"/>
    <w:rsid w:val="00C76817"/>
    <w:rsid w:val="00C81B01"/>
    <w:rsid w:val="00C83866"/>
    <w:rsid w:val="00C863B6"/>
    <w:rsid w:val="00C86A4A"/>
    <w:rsid w:val="00C87228"/>
    <w:rsid w:val="00C87318"/>
    <w:rsid w:val="00C9240C"/>
    <w:rsid w:val="00C9599A"/>
    <w:rsid w:val="00C95F17"/>
    <w:rsid w:val="00CA1368"/>
    <w:rsid w:val="00CA1896"/>
    <w:rsid w:val="00CA2188"/>
    <w:rsid w:val="00CA3C1F"/>
    <w:rsid w:val="00CA60E8"/>
    <w:rsid w:val="00CA74F5"/>
    <w:rsid w:val="00CB2A30"/>
    <w:rsid w:val="00CB5B28"/>
    <w:rsid w:val="00CB617D"/>
    <w:rsid w:val="00CB7679"/>
    <w:rsid w:val="00CC27FA"/>
    <w:rsid w:val="00CC3E3F"/>
    <w:rsid w:val="00CC4D15"/>
    <w:rsid w:val="00CD00D1"/>
    <w:rsid w:val="00CD4BF2"/>
    <w:rsid w:val="00CD776A"/>
    <w:rsid w:val="00CE1A3F"/>
    <w:rsid w:val="00CE310D"/>
    <w:rsid w:val="00CF377B"/>
    <w:rsid w:val="00CF5371"/>
    <w:rsid w:val="00CF5F85"/>
    <w:rsid w:val="00CF6AF1"/>
    <w:rsid w:val="00CF7A9E"/>
    <w:rsid w:val="00D017A2"/>
    <w:rsid w:val="00D0323A"/>
    <w:rsid w:val="00D039AA"/>
    <w:rsid w:val="00D03B75"/>
    <w:rsid w:val="00D04BBD"/>
    <w:rsid w:val="00D0559F"/>
    <w:rsid w:val="00D064B5"/>
    <w:rsid w:val="00D077E9"/>
    <w:rsid w:val="00D14F6D"/>
    <w:rsid w:val="00D16F5E"/>
    <w:rsid w:val="00D21F21"/>
    <w:rsid w:val="00D2373B"/>
    <w:rsid w:val="00D2571D"/>
    <w:rsid w:val="00D3275E"/>
    <w:rsid w:val="00D3469E"/>
    <w:rsid w:val="00D369FD"/>
    <w:rsid w:val="00D41411"/>
    <w:rsid w:val="00D41F05"/>
    <w:rsid w:val="00D42CB7"/>
    <w:rsid w:val="00D5166F"/>
    <w:rsid w:val="00D521DE"/>
    <w:rsid w:val="00D5413D"/>
    <w:rsid w:val="00D54C72"/>
    <w:rsid w:val="00D55C41"/>
    <w:rsid w:val="00D56A15"/>
    <w:rsid w:val="00D56E99"/>
    <w:rsid w:val="00D570A9"/>
    <w:rsid w:val="00D66DFA"/>
    <w:rsid w:val="00D70D02"/>
    <w:rsid w:val="00D72B3D"/>
    <w:rsid w:val="00D73968"/>
    <w:rsid w:val="00D74171"/>
    <w:rsid w:val="00D770C7"/>
    <w:rsid w:val="00D77145"/>
    <w:rsid w:val="00D81BB3"/>
    <w:rsid w:val="00D83937"/>
    <w:rsid w:val="00D83F36"/>
    <w:rsid w:val="00D84CCE"/>
    <w:rsid w:val="00D85361"/>
    <w:rsid w:val="00D85EE5"/>
    <w:rsid w:val="00D86945"/>
    <w:rsid w:val="00D90290"/>
    <w:rsid w:val="00D90D59"/>
    <w:rsid w:val="00D9280C"/>
    <w:rsid w:val="00D93FD4"/>
    <w:rsid w:val="00D947CC"/>
    <w:rsid w:val="00DA0B46"/>
    <w:rsid w:val="00DA1CA4"/>
    <w:rsid w:val="00DA3B13"/>
    <w:rsid w:val="00DA5F5A"/>
    <w:rsid w:val="00DA7BFC"/>
    <w:rsid w:val="00DB1DEC"/>
    <w:rsid w:val="00DB2EC4"/>
    <w:rsid w:val="00DB694C"/>
    <w:rsid w:val="00DB7F7F"/>
    <w:rsid w:val="00DC3419"/>
    <w:rsid w:val="00DC621A"/>
    <w:rsid w:val="00DC64FA"/>
    <w:rsid w:val="00DC6662"/>
    <w:rsid w:val="00DC706A"/>
    <w:rsid w:val="00DD152F"/>
    <w:rsid w:val="00DD4B2D"/>
    <w:rsid w:val="00DD4CD9"/>
    <w:rsid w:val="00DE213F"/>
    <w:rsid w:val="00DE2C47"/>
    <w:rsid w:val="00DE3B7D"/>
    <w:rsid w:val="00DE3F47"/>
    <w:rsid w:val="00DE3F49"/>
    <w:rsid w:val="00DE7E8B"/>
    <w:rsid w:val="00DF027C"/>
    <w:rsid w:val="00DF448E"/>
    <w:rsid w:val="00DF6BC9"/>
    <w:rsid w:val="00E00A32"/>
    <w:rsid w:val="00E01E04"/>
    <w:rsid w:val="00E04243"/>
    <w:rsid w:val="00E1067A"/>
    <w:rsid w:val="00E12CFF"/>
    <w:rsid w:val="00E1576F"/>
    <w:rsid w:val="00E16228"/>
    <w:rsid w:val="00E20791"/>
    <w:rsid w:val="00E21179"/>
    <w:rsid w:val="00E22ACD"/>
    <w:rsid w:val="00E24E4F"/>
    <w:rsid w:val="00E25F46"/>
    <w:rsid w:val="00E27B28"/>
    <w:rsid w:val="00E30260"/>
    <w:rsid w:val="00E319B3"/>
    <w:rsid w:val="00E32AB8"/>
    <w:rsid w:val="00E347FF"/>
    <w:rsid w:val="00E4002C"/>
    <w:rsid w:val="00E40690"/>
    <w:rsid w:val="00E4073B"/>
    <w:rsid w:val="00E41E00"/>
    <w:rsid w:val="00E42155"/>
    <w:rsid w:val="00E44D47"/>
    <w:rsid w:val="00E4538B"/>
    <w:rsid w:val="00E45C81"/>
    <w:rsid w:val="00E4754B"/>
    <w:rsid w:val="00E5176B"/>
    <w:rsid w:val="00E543AD"/>
    <w:rsid w:val="00E54A6A"/>
    <w:rsid w:val="00E54E66"/>
    <w:rsid w:val="00E55CC7"/>
    <w:rsid w:val="00E601A9"/>
    <w:rsid w:val="00E620B0"/>
    <w:rsid w:val="00E6493B"/>
    <w:rsid w:val="00E64E58"/>
    <w:rsid w:val="00E66F28"/>
    <w:rsid w:val="00E6799E"/>
    <w:rsid w:val="00E70127"/>
    <w:rsid w:val="00E70C20"/>
    <w:rsid w:val="00E720F0"/>
    <w:rsid w:val="00E72B19"/>
    <w:rsid w:val="00E74BF9"/>
    <w:rsid w:val="00E74C20"/>
    <w:rsid w:val="00E77285"/>
    <w:rsid w:val="00E802C2"/>
    <w:rsid w:val="00E81B40"/>
    <w:rsid w:val="00E97023"/>
    <w:rsid w:val="00EA1790"/>
    <w:rsid w:val="00EA2A48"/>
    <w:rsid w:val="00EA2F1B"/>
    <w:rsid w:val="00EA5071"/>
    <w:rsid w:val="00EA6995"/>
    <w:rsid w:val="00EA6D59"/>
    <w:rsid w:val="00EA79FF"/>
    <w:rsid w:val="00EB1341"/>
    <w:rsid w:val="00EC2060"/>
    <w:rsid w:val="00ED0E8B"/>
    <w:rsid w:val="00ED3DAA"/>
    <w:rsid w:val="00ED4284"/>
    <w:rsid w:val="00ED5899"/>
    <w:rsid w:val="00ED7C42"/>
    <w:rsid w:val="00EE3098"/>
    <w:rsid w:val="00EE37BC"/>
    <w:rsid w:val="00EE4B54"/>
    <w:rsid w:val="00EE545B"/>
    <w:rsid w:val="00EE667D"/>
    <w:rsid w:val="00EF2B21"/>
    <w:rsid w:val="00EF4379"/>
    <w:rsid w:val="00EF555B"/>
    <w:rsid w:val="00EF63B9"/>
    <w:rsid w:val="00EF7999"/>
    <w:rsid w:val="00F02511"/>
    <w:rsid w:val="00F027BB"/>
    <w:rsid w:val="00F11DCF"/>
    <w:rsid w:val="00F14539"/>
    <w:rsid w:val="00F162EA"/>
    <w:rsid w:val="00F21C46"/>
    <w:rsid w:val="00F22AB6"/>
    <w:rsid w:val="00F22D16"/>
    <w:rsid w:val="00F239B5"/>
    <w:rsid w:val="00F24D60"/>
    <w:rsid w:val="00F24F4E"/>
    <w:rsid w:val="00F315C6"/>
    <w:rsid w:val="00F322E8"/>
    <w:rsid w:val="00F4000E"/>
    <w:rsid w:val="00F419F5"/>
    <w:rsid w:val="00F44CBE"/>
    <w:rsid w:val="00F47F61"/>
    <w:rsid w:val="00F52D27"/>
    <w:rsid w:val="00F57525"/>
    <w:rsid w:val="00F5763F"/>
    <w:rsid w:val="00F70AB7"/>
    <w:rsid w:val="00F7107D"/>
    <w:rsid w:val="00F71710"/>
    <w:rsid w:val="00F72455"/>
    <w:rsid w:val="00F76A44"/>
    <w:rsid w:val="00F77955"/>
    <w:rsid w:val="00F8146F"/>
    <w:rsid w:val="00F829F7"/>
    <w:rsid w:val="00F83527"/>
    <w:rsid w:val="00F83FC6"/>
    <w:rsid w:val="00F8453A"/>
    <w:rsid w:val="00F850E3"/>
    <w:rsid w:val="00F90EB9"/>
    <w:rsid w:val="00FA6882"/>
    <w:rsid w:val="00FB54C1"/>
    <w:rsid w:val="00FC00CF"/>
    <w:rsid w:val="00FC30FA"/>
    <w:rsid w:val="00FC6014"/>
    <w:rsid w:val="00FC60AC"/>
    <w:rsid w:val="00FC6871"/>
    <w:rsid w:val="00FD24C7"/>
    <w:rsid w:val="00FD2BB0"/>
    <w:rsid w:val="00FD38DC"/>
    <w:rsid w:val="00FD3EC8"/>
    <w:rsid w:val="00FD583F"/>
    <w:rsid w:val="00FD6151"/>
    <w:rsid w:val="00FD72B9"/>
    <w:rsid w:val="00FD7488"/>
    <w:rsid w:val="00FE1EEF"/>
    <w:rsid w:val="00FE5957"/>
    <w:rsid w:val="00FE647C"/>
    <w:rsid w:val="00FE74FF"/>
    <w:rsid w:val="00FF16B4"/>
    <w:rsid w:val="00FF6FAC"/>
    <w:rsid w:val="00FF717F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,#f2f2f2,#fdf1f1,#fffbef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1608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160883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C2560A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23CE3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23CE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75</TotalTime>
  <Pages>19</Pages>
  <Words>1185</Words>
  <Characters>6523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67</cp:revision>
  <cp:lastPrinted>2022-01-24T19:55:00Z</cp:lastPrinted>
  <dcterms:created xsi:type="dcterms:W3CDTF">2022-02-23T09:01:00Z</dcterms:created>
  <dcterms:modified xsi:type="dcterms:W3CDTF">2022-02-25T18:35:00Z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